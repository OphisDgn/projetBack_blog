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CF5F" w14:textId="53D2152C" w:rsidR="00814823" w:rsidRDefault="00814823" w:rsidP="00814823"/>
    <w:tbl>
      <w:tblPr>
        <w:tblStyle w:val="PlainTable4"/>
        <w:tblW w:w="12256" w:type="dxa"/>
        <w:jc w:val="center"/>
        <w:tblLook w:val="04A0" w:firstRow="1" w:lastRow="0" w:firstColumn="1" w:lastColumn="0" w:noHBand="0" w:noVBand="1"/>
        <w:tblDescription w:val="Tableau de disposition"/>
      </w:tblPr>
      <w:tblGrid>
        <w:gridCol w:w="12256"/>
      </w:tblGrid>
      <w:tr w:rsidR="00814823" w14:paraId="1C88D044"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598D4B26" w14:textId="77777777" w:rsidR="00814823" w:rsidRPr="008F5585" w:rsidRDefault="00814823" w:rsidP="008F5585">
            <w:pPr>
              <w:pStyle w:val="Titredurapport"/>
            </w:pPr>
            <w:r>
              <w:rPr>
                <w:noProof/>
                <w:lang w:bidi="fr-FR"/>
              </w:rPr>
              <mc:AlternateContent>
                <mc:Choice Requires="wps">
                  <w:drawing>
                    <wp:inline distT="0" distB="0" distL="0" distR="0" wp14:anchorId="3724D6C1" wp14:editId="67BFB868">
                      <wp:extent cx="6724650" cy="514350"/>
                      <wp:effectExtent l="0" t="0" r="0" b="0"/>
                      <wp:docPr id="24" name="Zone de texte 24" descr="Zone de texte pour entrer un titre"/>
                      <wp:cNvGraphicFramePr/>
                      <a:graphic xmlns:a="http://schemas.openxmlformats.org/drawingml/2006/main">
                        <a:graphicData uri="http://schemas.microsoft.com/office/word/2010/wordprocessingShape">
                          <wps:wsp>
                            <wps:cNvSpPr txBox="1"/>
                            <wps:spPr>
                              <a:xfrm>
                                <a:off x="0" y="0"/>
                                <a:ext cx="67246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24D6C1" id="_x0000_t202" coordsize="21600,21600" o:spt="202" path="m,l,21600r21600,l21600,xe">
                      <v:stroke joinstyle="miter"/>
                      <v:path gradientshapeok="t" o:connecttype="rect"/>
                    </v:shapetype>
                    <v:shape id="Zone de texte 24" o:spid="_x0000_s1026" type="#_x0000_t202" alt="Zone de texte pour entrer un titre" style="width:529.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" filled="f" stroked="f">
                      <v:textbox>
                        <w:txbxContent>
                          <w:sdt>
                            <w:sdtPr>
                              <w:rPr>
                                <w:b/>
                                <w:szCs w:val="44"/>
                              </w:rPr>
                              <w:alias w:val="Entrez le titre du document :"/>
                              <w:tag w:val=""/>
                              <w:id w:val="1159278023"/>
                              <w:placeholder>
                                <w:docPart w:val="25F9A7D7D6B64B37A76BC035F93157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7D022C2C" w14:textId="38BE7A84" w:rsidR="00814823" w:rsidRPr="00023964" w:rsidRDefault="00AD64F3" w:rsidP="00814823">
                                <w:pPr>
                                  <w:pStyle w:val="Titredurapport"/>
                                  <w:rPr>
                                    <w:b/>
                                    <w:szCs w:val="44"/>
                                  </w:rPr>
                                </w:pPr>
                                <w:r>
                                  <w:rPr>
                                    <w:b/>
                                    <w:szCs w:val="44"/>
                                  </w:rPr>
                                  <w:t>Présentation du blog</w:t>
                                </w:r>
                              </w:p>
                            </w:sdtContent>
                          </w:sdt>
                        </w:txbxContent>
                      </v:textbox>
                      <w10:anchorlock/>
                    </v:shape>
                  </w:pict>
                </mc:Fallback>
              </mc:AlternateContent>
            </w:r>
            <w:r>
              <w:rPr>
                <w:noProof/>
                <w:lang w:bidi="fr-FR"/>
              </w:rPr>
              <mc:AlternateContent>
                <mc:Choice Requires="wps">
                  <w:drawing>
                    <wp:inline distT="0" distB="0" distL="0" distR="0" wp14:anchorId="53E5008E" wp14:editId="13532194">
                      <wp:extent cx="3202305" cy="95250"/>
                      <wp:effectExtent l="0" t="0" r="0" b="0"/>
                      <wp:docPr id="18" name="Rectangle 18" descr="Lig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1121FB" id="Rectangle 18" o:spid="_x0000_s1026" alt="Lig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capgIAALc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" fillcolor="#cb400b [2415]" stroked="f" strokeweight="2.25pt">
                      <w10:anchorlock/>
                    </v:rect>
                  </w:pict>
                </mc:Fallback>
              </mc:AlternateContent>
            </w:r>
          </w:p>
        </w:tc>
      </w:tr>
      <w:tr w:rsidR="00814823" w14:paraId="73937F39"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7AA83EA" w14:textId="13838B11"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773BE402" wp14:editId="5AEA9C11">
                      <wp:extent cx="3515096" cy="714375"/>
                      <wp:effectExtent l="0" t="0" r="0" b="9525"/>
                      <wp:docPr id="25" name="Zone de texte 25" descr="Zone de texte permettant d’entrer le sous-titr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3BE402" id="Zone de texte 25" o:spid="_x0000_s1027" type="#_x0000_t202" alt="Zone de texte permettant d’entrer le sous-titr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" filled="f" stroked="f">
                      <v:textbox>
                        <w:txbxContent>
                          <w:sdt>
                            <w:sdtPr>
                              <w:alias w:val="Entrez le sous-titre du document :"/>
                              <w:tag w:val="Entrez le sous-titre du document :"/>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6E29903C" w14:textId="56BCC4A4" w:rsidR="00814823" w:rsidRDefault="006D3DD9" w:rsidP="00814823">
                                <w:pPr>
                                  <w:pStyle w:val="Subtitle"/>
                                  <w:jc w:val="center"/>
                                </w:pPr>
                                <w:r>
                                  <w:t>Réalisé</w:t>
                                </w:r>
                                <w:r w:rsidR="00023964">
                                  <w:t xml:space="preserve"> par Céline LIEUTAUD</w:t>
                                </w:r>
                              </w:p>
                            </w:sdtContent>
                          </w:sdt>
                        </w:txbxContent>
                      </v:textbox>
                      <w10:anchorlock/>
                    </v:shape>
                  </w:pict>
                </mc:Fallback>
              </mc:AlternateContent>
            </w:r>
          </w:p>
        </w:tc>
      </w:tr>
      <w:tr w:rsidR="00814823" w14:paraId="05C93B29"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7C849807" w14:textId="25DDAAEF" w:rsidR="00814823" w:rsidRPr="005D120C" w:rsidRDefault="00814823" w:rsidP="000C2E5D">
            <w:pPr>
              <w:jc w:val="center"/>
              <w:rPr>
                <w:rFonts w:asciiTheme="majorHAnsi" w:eastAsiaTheme="majorEastAsia" w:hAnsiTheme="majorHAnsi" w:cstheme="majorBidi"/>
                <w:color w:val="F3642C" w:themeColor="text2"/>
                <w:spacing w:val="5"/>
                <w:kern w:val="28"/>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5859AB35" wp14:editId="1163D2F4">
                      <wp:extent cx="6495393" cy="499533"/>
                      <wp:effectExtent l="0" t="0" r="0" b="0"/>
                      <wp:docPr id="26" name="Zone de texte 26" descr="Zone de texte dans laquelle entrer le résumé"/>
                      <wp:cNvGraphicFramePr/>
                      <a:graphic xmlns:a="http://schemas.openxmlformats.org/drawingml/2006/main">
                        <a:graphicData uri="http://schemas.microsoft.com/office/word/2010/wordprocessingShape">
                          <wps:wsp>
                            <wps:cNvSpPr txBox="1"/>
                            <wps:spPr>
                              <a:xfrm>
                                <a:off x="0" y="0"/>
                                <a:ext cx="6495393" cy="4995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59AB35" id="Zone de texte 26" o:spid="_x0000_s1028" type="#_x0000_t202" alt="Zone de texte dans laquelle entrer le résumé" style="width:511.4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" filled="f" stroked="f">
                      <v:textbox>
                        <w:txbxContent>
                          <w:p w14:paraId="2A330643" w14:textId="68D5D3E2" w:rsidR="00814823" w:rsidRDefault="00023964" w:rsidP="00814823">
                            <w:pPr>
                              <w:jc w:val="center"/>
                              <w:rPr>
                                <w:color w:val="FFFFFF" w:themeColor="background1"/>
                              </w:rPr>
                            </w:pPr>
                            <w:r>
                              <w:rPr>
                                <w:color w:val="FFFFFF" w:themeColor="background1"/>
                              </w:rPr>
                              <w:t>Pour le Bachelor 3 Informatique, spécialité Technologies Web.</w:t>
                            </w:r>
                          </w:p>
                          <w:p w14:paraId="40207E6F" w14:textId="6E2E859A" w:rsidR="00023964" w:rsidRPr="005D120C" w:rsidRDefault="00023964" w:rsidP="00814823">
                            <w:pPr>
                              <w:jc w:val="center"/>
                              <w:rPr>
                                <w:color w:val="FFFFFF" w:themeColor="background1"/>
                              </w:rPr>
                            </w:pPr>
                          </w:p>
                        </w:txbxContent>
                      </v:textbox>
                      <w10:anchorlock/>
                    </v:shape>
                  </w:pict>
                </mc:Fallback>
              </mc:AlternateContent>
            </w:r>
          </w:p>
        </w:tc>
      </w:tr>
    </w:tbl>
    <w:p w14:paraId="3C5890B9" w14:textId="621FE020" w:rsidR="00023964" w:rsidRDefault="00023964">
      <w:r>
        <w:rPr>
          <w:noProof/>
          <w:sz w:val="24"/>
        </w:rPr>
        <mc:AlternateContent>
          <mc:Choice Requires="wps">
            <w:drawing>
              <wp:anchor distT="0" distB="0" distL="114300" distR="114300" simplePos="0" relativeHeight="251659264" behindDoc="0" locked="0" layoutInCell="1" allowOverlap="1" wp14:anchorId="3AB707C6" wp14:editId="27AA3E84">
                <wp:simplePos x="0" y="0"/>
                <wp:positionH relativeFrom="column">
                  <wp:posOffset>4848225</wp:posOffset>
                </wp:positionH>
                <wp:positionV relativeFrom="paragraph">
                  <wp:posOffset>467995</wp:posOffset>
                </wp:positionV>
                <wp:extent cx="1554480" cy="828675"/>
                <wp:effectExtent l="0" t="0" r="7620" b="9525"/>
                <wp:wrapNone/>
                <wp:docPr id="9" name="Rectangle 9"/>
                <wp:cNvGraphicFramePr/>
                <a:graphic xmlns:a="http://schemas.openxmlformats.org/drawingml/2006/main">
                  <a:graphicData uri="http://schemas.microsoft.com/office/word/2010/wordprocessingShape">
                    <wps:wsp>
                      <wps:cNvSpPr/>
                      <wps:spPr>
                        <a:xfrm>
                          <a:off x="0" y="0"/>
                          <a:ext cx="1554480" cy="82867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F1A9C" id="Rectangle 9" o:spid="_x0000_s1026" style="position:absolute;margin-left:381.75pt;margin-top:36.85pt;width:122.4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" stroked="f">
                <v:fill r:id="rId10" o:title="" recolor="t" rotate="t" type="frame"/>
              </v:rect>
            </w:pict>
          </mc:Fallback>
        </mc:AlternateContent>
      </w:r>
      <w:r>
        <w:rPr>
          <w:b/>
          <w:bCs/>
        </w:rPr>
        <w:br w:type="page"/>
      </w:r>
    </w:p>
    <w:sdt>
      <w:sdtPr>
        <w:rPr>
          <w:rFonts w:asciiTheme="minorHAnsi" w:eastAsiaTheme="minorEastAsia" w:hAnsiTheme="minorHAnsi" w:cstheme="minorBidi"/>
          <w:b w:val="0"/>
          <w:bCs w:val="0"/>
          <w:i w:val="0"/>
          <w:color w:val="auto"/>
          <w:sz w:val="20"/>
          <w:szCs w:val="22"/>
        </w:rPr>
        <w:id w:val="-335689553"/>
        <w:docPartObj>
          <w:docPartGallery w:val="Table of Contents"/>
          <w:docPartUnique/>
        </w:docPartObj>
      </w:sdtPr>
      <w:sdtEndPr/>
      <w:sdtContent>
        <w:p w14:paraId="65CB363F" w14:textId="658F9285" w:rsidR="00D80E6F" w:rsidRDefault="00D80E6F" w:rsidP="008333EF">
          <w:pPr>
            <w:pStyle w:val="TOCHeading"/>
          </w:pPr>
          <w:r w:rsidRPr="00D80E6F">
            <w:t>TABLE DES MATIERES</w:t>
          </w:r>
        </w:p>
        <w:p w14:paraId="4FF4DAFF" w14:textId="77777777" w:rsidR="008511A7" w:rsidRPr="008511A7" w:rsidRDefault="008511A7" w:rsidP="008511A7"/>
        <w:p w14:paraId="11D34026" w14:textId="74E6EBC8" w:rsidR="00B551BA" w:rsidRDefault="00D80E6F">
          <w:pPr>
            <w:pStyle w:val="TOC1"/>
            <w:tabs>
              <w:tab w:val="right" w:leader="dot" w:pos="9736"/>
            </w:tabs>
            <w:rPr>
              <w:noProof/>
              <w:sz w:val="22"/>
              <w:lang w:eastAsia="fr-FR"/>
            </w:rPr>
          </w:pPr>
          <w:r>
            <w:fldChar w:fldCharType="begin"/>
          </w:r>
          <w:r>
            <w:instrText xml:space="preserve"> TOC \o "1-3" \h \z \u </w:instrText>
          </w:r>
          <w:r>
            <w:fldChar w:fldCharType="separate"/>
          </w:r>
          <w:hyperlink w:anchor="_Toc69724162" w:history="1">
            <w:r w:rsidR="00B551BA" w:rsidRPr="004039EB">
              <w:rPr>
                <w:rStyle w:val="Hyperlink"/>
                <w:noProof/>
              </w:rPr>
              <w:t>CONTEXTE</w:t>
            </w:r>
            <w:r w:rsidR="00B551BA">
              <w:rPr>
                <w:noProof/>
                <w:webHidden/>
              </w:rPr>
              <w:tab/>
            </w:r>
            <w:r w:rsidR="00B551BA">
              <w:rPr>
                <w:noProof/>
                <w:webHidden/>
              </w:rPr>
              <w:fldChar w:fldCharType="begin"/>
            </w:r>
            <w:r w:rsidR="00B551BA">
              <w:rPr>
                <w:noProof/>
                <w:webHidden/>
              </w:rPr>
              <w:instrText xml:space="preserve"> PAGEREF _Toc69724162 \h </w:instrText>
            </w:r>
            <w:r w:rsidR="00B551BA">
              <w:rPr>
                <w:noProof/>
                <w:webHidden/>
              </w:rPr>
            </w:r>
            <w:r w:rsidR="00B551BA">
              <w:rPr>
                <w:noProof/>
                <w:webHidden/>
              </w:rPr>
              <w:fldChar w:fldCharType="separate"/>
            </w:r>
            <w:r w:rsidR="00B551BA">
              <w:rPr>
                <w:noProof/>
                <w:webHidden/>
              </w:rPr>
              <w:t>2</w:t>
            </w:r>
            <w:r w:rsidR="00B551BA">
              <w:rPr>
                <w:noProof/>
                <w:webHidden/>
              </w:rPr>
              <w:fldChar w:fldCharType="end"/>
            </w:r>
          </w:hyperlink>
        </w:p>
        <w:p w14:paraId="7050A80D" w14:textId="67E04551" w:rsidR="00B551BA" w:rsidRDefault="00B551BA">
          <w:pPr>
            <w:pStyle w:val="TOC1"/>
            <w:tabs>
              <w:tab w:val="right" w:leader="dot" w:pos="9736"/>
            </w:tabs>
            <w:rPr>
              <w:noProof/>
              <w:sz w:val="22"/>
              <w:lang w:eastAsia="fr-FR"/>
            </w:rPr>
          </w:pPr>
          <w:hyperlink w:anchor="_Toc69724163" w:history="1">
            <w:r w:rsidRPr="004039EB">
              <w:rPr>
                <w:rStyle w:val="Hyperlink"/>
                <w:noProof/>
              </w:rPr>
              <w:t>LE BLOG</w:t>
            </w:r>
            <w:r>
              <w:rPr>
                <w:noProof/>
                <w:webHidden/>
              </w:rPr>
              <w:tab/>
            </w:r>
            <w:r>
              <w:rPr>
                <w:noProof/>
                <w:webHidden/>
              </w:rPr>
              <w:fldChar w:fldCharType="begin"/>
            </w:r>
            <w:r>
              <w:rPr>
                <w:noProof/>
                <w:webHidden/>
              </w:rPr>
              <w:instrText xml:space="preserve"> PAGEREF _Toc69724163 \h </w:instrText>
            </w:r>
            <w:r>
              <w:rPr>
                <w:noProof/>
                <w:webHidden/>
              </w:rPr>
            </w:r>
            <w:r>
              <w:rPr>
                <w:noProof/>
                <w:webHidden/>
              </w:rPr>
              <w:fldChar w:fldCharType="separate"/>
            </w:r>
            <w:r>
              <w:rPr>
                <w:noProof/>
                <w:webHidden/>
              </w:rPr>
              <w:t>2</w:t>
            </w:r>
            <w:r>
              <w:rPr>
                <w:noProof/>
                <w:webHidden/>
              </w:rPr>
              <w:fldChar w:fldCharType="end"/>
            </w:r>
          </w:hyperlink>
        </w:p>
        <w:p w14:paraId="614BE80B" w14:textId="0FF9076D" w:rsidR="00B551BA" w:rsidRDefault="00B551BA">
          <w:pPr>
            <w:pStyle w:val="TOC2"/>
            <w:tabs>
              <w:tab w:val="left" w:pos="660"/>
              <w:tab w:val="right" w:leader="dot" w:pos="9736"/>
            </w:tabs>
            <w:rPr>
              <w:noProof/>
              <w:sz w:val="22"/>
              <w:lang w:eastAsia="fr-FR"/>
            </w:rPr>
          </w:pPr>
          <w:hyperlink w:anchor="_Toc69724164" w:history="1">
            <w:r w:rsidRPr="004039EB">
              <w:rPr>
                <w:rStyle w:val="Hyperlink"/>
                <w:noProof/>
              </w:rPr>
              <w:t>A.</w:t>
            </w:r>
            <w:r>
              <w:rPr>
                <w:noProof/>
                <w:sz w:val="22"/>
                <w:lang w:eastAsia="fr-FR"/>
              </w:rPr>
              <w:tab/>
            </w:r>
            <w:r w:rsidRPr="004039EB">
              <w:rPr>
                <w:rStyle w:val="Hyperlink"/>
                <w:noProof/>
              </w:rPr>
              <w:t>Technologies utilisées</w:t>
            </w:r>
            <w:r>
              <w:rPr>
                <w:noProof/>
                <w:webHidden/>
              </w:rPr>
              <w:tab/>
            </w:r>
            <w:r>
              <w:rPr>
                <w:noProof/>
                <w:webHidden/>
              </w:rPr>
              <w:fldChar w:fldCharType="begin"/>
            </w:r>
            <w:r>
              <w:rPr>
                <w:noProof/>
                <w:webHidden/>
              </w:rPr>
              <w:instrText xml:space="preserve"> PAGEREF _Toc69724164 \h </w:instrText>
            </w:r>
            <w:r>
              <w:rPr>
                <w:noProof/>
                <w:webHidden/>
              </w:rPr>
            </w:r>
            <w:r>
              <w:rPr>
                <w:noProof/>
                <w:webHidden/>
              </w:rPr>
              <w:fldChar w:fldCharType="separate"/>
            </w:r>
            <w:r>
              <w:rPr>
                <w:noProof/>
                <w:webHidden/>
              </w:rPr>
              <w:t>2</w:t>
            </w:r>
            <w:r>
              <w:rPr>
                <w:noProof/>
                <w:webHidden/>
              </w:rPr>
              <w:fldChar w:fldCharType="end"/>
            </w:r>
          </w:hyperlink>
        </w:p>
        <w:p w14:paraId="3811C86F" w14:textId="485F8EAA" w:rsidR="00B551BA" w:rsidRDefault="00B551BA">
          <w:pPr>
            <w:pStyle w:val="TOC2"/>
            <w:tabs>
              <w:tab w:val="left" w:pos="660"/>
              <w:tab w:val="right" w:leader="dot" w:pos="9736"/>
            </w:tabs>
            <w:rPr>
              <w:noProof/>
              <w:sz w:val="22"/>
              <w:lang w:eastAsia="fr-FR"/>
            </w:rPr>
          </w:pPr>
          <w:hyperlink w:anchor="_Toc69724165" w:history="1">
            <w:r w:rsidRPr="004039EB">
              <w:rPr>
                <w:rStyle w:val="Hyperlink"/>
                <w:noProof/>
              </w:rPr>
              <w:t>B.</w:t>
            </w:r>
            <w:r>
              <w:rPr>
                <w:noProof/>
                <w:sz w:val="22"/>
                <w:lang w:eastAsia="fr-FR"/>
              </w:rPr>
              <w:tab/>
            </w:r>
            <w:r w:rsidRPr="004039EB">
              <w:rPr>
                <w:rStyle w:val="Hyperlink"/>
                <w:noProof/>
              </w:rPr>
              <w:t>Modèle de données</w:t>
            </w:r>
            <w:r>
              <w:rPr>
                <w:noProof/>
                <w:webHidden/>
              </w:rPr>
              <w:tab/>
            </w:r>
            <w:r>
              <w:rPr>
                <w:noProof/>
                <w:webHidden/>
              </w:rPr>
              <w:fldChar w:fldCharType="begin"/>
            </w:r>
            <w:r>
              <w:rPr>
                <w:noProof/>
                <w:webHidden/>
              </w:rPr>
              <w:instrText xml:space="preserve"> PAGEREF _Toc69724165 \h </w:instrText>
            </w:r>
            <w:r>
              <w:rPr>
                <w:noProof/>
                <w:webHidden/>
              </w:rPr>
            </w:r>
            <w:r>
              <w:rPr>
                <w:noProof/>
                <w:webHidden/>
              </w:rPr>
              <w:fldChar w:fldCharType="separate"/>
            </w:r>
            <w:r>
              <w:rPr>
                <w:noProof/>
                <w:webHidden/>
              </w:rPr>
              <w:t>3</w:t>
            </w:r>
            <w:r>
              <w:rPr>
                <w:noProof/>
                <w:webHidden/>
              </w:rPr>
              <w:fldChar w:fldCharType="end"/>
            </w:r>
          </w:hyperlink>
        </w:p>
        <w:p w14:paraId="1D432D62" w14:textId="1425257F" w:rsidR="00B551BA" w:rsidRDefault="00B551BA">
          <w:pPr>
            <w:pStyle w:val="TOC2"/>
            <w:tabs>
              <w:tab w:val="left" w:pos="660"/>
              <w:tab w:val="right" w:leader="dot" w:pos="9736"/>
            </w:tabs>
            <w:rPr>
              <w:noProof/>
              <w:sz w:val="22"/>
              <w:lang w:eastAsia="fr-FR"/>
            </w:rPr>
          </w:pPr>
          <w:hyperlink w:anchor="_Toc69724166" w:history="1">
            <w:r w:rsidRPr="004039EB">
              <w:rPr>
                <w:rStyle w:val="Hyperlink"/>
                <w:noProof/>
              </w:rPr>
              <w:t>C.</w:t>
            </w:r>
            <w:r>
              <w:rPr>
                <w:noProof/>
                <w:sz w:val="22"/>
                <w:lang w:eastAsia="fr-FR"/>
              </w:rPr>
              <w:tab/>
            </w:r>
            <w:r w:rsidRPr="004039EB">
              <w:rPr>
                <w:rStyle w:val="Hyperlink"/>
                <w:noProof/>
              </w:rPr>
              <w:t>Utilisateurs</w:t>
            </w:r>
            <w:r>
              <w:rPr>
                <w:noProof/>
                <w:webHidden/>
              </w:rPr>
              <w:tab/>
            </w:r>
            <w:r>
              <w:rPr>
                <w:noProof/>
                <w:webHidden/>
              </w:rPr>
              <w:fldChar w:fldCharType="begin"/>
            </w:r>
            <w:r>
              <w:rPr>
                <w:noProof/>
                <w:webHidden/>
              </w:rPr>
              <w:instrText xml:space="preserve"> PAGEREF _Toc69724166 \h </w:instrText>
            </w:r>
            <w:r>
              <w:rPr>
                <w:noProof/>
                <w:webHidden/>
              </w:rPr>
            </w:r>
            <w:r>
              <w:rPr>
                <w:noProof/>
                <w:webHidden/>
              </w:rPr>
              <w:fldChar w:fldCharType="separate"/>
            </w:r>
            <w:r>
              <w:rPr>
                <w:noProof/>
                <w:webHidden/>
              </w:rPr>
              <w:t>4</w:t>
            </w:r>
            <w:r>
              <w:rPr>
                <w:noProof/>
                <w:webHidden/>
              </w:rPr>
              <w:fldChar w:fldCharType="end"/>
            </w:r>
          </w:hyperlink>
        </w:p>
        <w:p w14:paraId="3530C106" w14:textId="6BB4A9B2" w:rsidR="00B551BA" w:rsidRDefault="00B551BA">
          <w:pPr>
            <w:pStyle w:val="TOC2"/>
            <w:tabs>
              <w:tab w:val="left" w:pos="660"/>
              <w:tab w:val="right" w:leader="dot" w:pos="9736"/>
            </w:tabs>
            <w:rPr>
              <w:noProof/>
              <w:sz w:val="22"/>
              <w:lang w:eastAsia="fr-FR"/>
            </w:rPr>
          </w:pPr>
          <w:hyperlink w:anchor="_Toc69724167" w:history="1">
            <w:r w:rsidRPr="004039EB">
              <w:rPr>
                <w:rStyle w:val="Hyperlink"/>
                <w:noProof/>
              </w:rPr>
              <w:t>D.</w:t>
            </w:r>
            <w:r>
              <w:rPr>
                <w:noProof/>
                <w:sz w:val="22"/>
                <w:lang w:eastAsia="fr-FR"/>
              </w:rPr>
              <w:tab/>
            </w:r>
            <w:r w:rsidRPr="004039EB">
              <w:rPr>
                <w:rStyle w:val="Hyperlink"/>
                <w:noProof/>
              </w:rPr>
              <w:t>Les routes</w:t>
            </w:r>
            <w:r>
              <w:rPr>
                <w:noProof/>
                <w:webHidden/>
              </w:rPr>
              <w:tab/>
            </w:r>
            <w:r>
              <w:rPr>
                <w:noProof/>
                <w:webHidden/>
              </w:rPr>
              <w:fldChar w:fldCharType="begin"/>
            </w:r>
            <w:r>
              <w:rPr>
                <w:noProof/>
                <w:webHidden/>
              </w:rPr>
              <w:instrText xml:space="preserve"> PAGEREF _Toc69724167 \h </w:instrText>
            </w:r>
            <w:r>
              <w:rPr>
                <w:noProof/>
                <w:webHidden/>
              </w:rPr>
            </w:r>
            <w:r>
              <w:rPr>
                <w:noProof/>
                <w:webHidden/>
              </w:rPr>
              <w:fldChar w:fldCharType="separate"/>
            </w:r>
            <w:r>
              <w:rPr>
                <w:noProof/>
                <w:webHidden/>
              </w:rPr>
              <w:t>4</w:t>
            </w:r>
            <w:r>
              <w:rPr>
                <w:noProof/>
                <w:webHidden/>
              </w:rPr>
              <w:fldChar w:fldCharType="end"/>
            </w:r>
          </w:hyperlink>
        </w:p>
        <w:p w14:paraId="2A69D467" w14:textId="373C6350" w:rsidR="00B551BA" w:rsidRDefault="00B551BA">
          <w:pPr>
            <w:pStyle w:val="TOC1"/>
            <w:tabs>
              <w:tab w:val="right" w:leader="dot" w:pos="9736"/>
            </w:tabs>
            <w:rPr>
              <w:noProof/>
              <w:sz w:val="22"/>
              <w:lang w:eastAsia="fr-FR"/>
            </w:rPr>
          </w:pPr>
          <w:hyperlink w:anchor="_Toc69724168" w:history="1">
            <w:r w:rsidRPr="004039EB">
              <w:rPr>
                <w:rStyle w:val="Hyperlink"/>
                <w:noProof/>
              </w:rPr>
              <w:t>FONCTIONNALITES</w:t>
            </w:r>
            <w:r>
              <w:rPr>
                <w:noProof/>
                <w:webHidden/>
              </w:rPr>
              <w:tab/>
            </w:r>
            <w:r>
              <w:rPr>
                <w:noProof/>
                <w:webHidden/>
              </w:rPr>
              <w:fldChar w:fldCharType="begin"/>
            </w:r>
            <w:r>
              <w:rPr>
                <w:noProof/>
                <w:webHidden/>
              </w:rPr>
              <w:instrText xml:space="preserve"> PAGEREF _Toc69724168 \h </w:instrText>
            </w:r>
            <w:r>
              <w:rPr>
                <w:noProof/>
                <w:webHidden/>
              </w:rPr>
            </w:r>
            <w:r>
              <w:rPr>
                <w:noProof/>
                <w:webHidden/>
              </w:rPr>
              <w:fldChar w:fldCharType="separate"/>
            </w:r>
            <w:r>
              <w:rPr>
                <w:noProof/>
                <w:webHidden/>
              </w:rPr>
              <w:t>5</w:t>
            </w:r>
            <w:r>
              <w:rPr>
                <w:noProof/>
                <w:webHidden/>
              </w:rPr>
              <w:fldChar w:fldCharType="end"/>
            </w:r>
          </w:hyperlink>
        </w:p>
        <w:p w14:paraId="3906495D" w14:textId="626F727C" w:rsidR="00B551BA" w:rsidRDefault="00B551BA">
          <w:pPr>
            <w:pStyle w:val="TOC2"/>
            <w:tabs>
              <w:tab w:val="left" w:pos="660"/>
              <w:tab w:val="right" w:leader="dot" w:pos="9736"/>
            </w:tabs>
            <w:rPr>
              <w:noProof/>
              <w:sz w:val="22"/>
              <w:lang w:eastAsia="fr-FR"/>
            </w:rPr>
          </w:pPr>
          <w:hyperlink w:anchor="_Toc69724169" w:history="1">
            <w:r w:rsidRPr="004039EB">
              <w:rPr>
                <w:rStyle w:val="Hyperlink"/>
                <w:noProof/>
              </w:rPr>
              <w:t>A.</w:t>
            </w:r>
            <w:r>
              <w:rPr>
                <w:noProof/>
                <w:sz w:val="22"/>
                <w:lang w:eastAsia="fr-FR"/>
              </w:rPr>
              <w:tab/>
            </w:r>
            <w:r w:rsidRPr="004039EB">
              <w:rPr>
                <w:rStyle w:val="Hyperlink"/>
                <w:noProof/>
              </w:rPr>
              <w:t>Se connecter / Déconnecter</w:t>
            </w:r>
            <w:r>
              <w:rPr>
                <w:noProof/>
                <w:webHidden/>
              </w:rPr>
              <w:tab/>
            </w:r>
            <w:r>
              <w:rPr>
                <w:noProof/>
                <w:webHidden/>
              </w:rPr>
              <w:fldChar w:fldCharType="begin"/>
            </w:r>
            <w:r>
              <w:rPr>
                <w:noProof/>
                <w:webHidden/>
              </w:rPr>
              <w:instrText xml:space="preserve"> PAGEREF _Toc69724169 \h </w:instrText>
            </w:r>
            <w:r>
              <w:rPr>
                <w:noProof/>
                <w:webHidden/>
              </w:rPr>
            </w:r>
            <w:r>
              <w:rPr>
                <w:noProof/>
                <w:webHidden/>
              </w:rPr>
              <w:fldChar w:fldCharType="separate"/>
            </w:r>
            <w:r>
              <w:rPr>
                <w:noProof/>
                <w:webHidden/>
              </w:rPr>
              <w:t>5</w:t>
            </w:r>
            <w:r>
              <w:rPr>
                <w:noProof/>
                <w:webHidden/>
              </w:rPr>
              <w:fldChar w:fldCharType="end"/>
            </w:r>
          </w:hyperlink>
        </w:p>
        <w:p w14:paraId="41393560" w14:textId="6E013BDE" w:rsidR="00B551BA" w:rsidRDefault="00B551BA">
          <w:pPr>
            <w:pStyle w:val="TOC2"/>
            <w:tabs>
              <w:tab w:val="left" w:pos="660"/>
              <w:tab w:val="right" w:leader="dot" w:pos="9736"/>
            </w:tabs>
            <w:rPr>
              <w:noProof/>
              <w:sz w:val="22"/>
              <w:lang w:eastAsia="fr-FR"/>
            </w:rPr>
          </w:pPr>
          <w:hyperlink w:anchor="_Toc69724170" w:history="1">
            <w:r w:rsidRPr="004039EB">
              <w:rPr>
                <w:rStyle w:val="Hyperlink"/>
                <w:noProof/>
              </w:rPr>
              <w:t>B.</w:t>
            </w:r>
            <w:r>
              <w:rPr>
                <w:noProof/>
                <w:sz w:val="22"/>
                <w:lang w:eastAsia="fr-FR"/>
              </w:rPr>
              <w:tab/>
            </w:r>
            <w:r w:rsidRPr="004039EB">
              <w:rPr>
                <w:rStyle w:val="Hyperlink"/>
                <w:noProof/>
              </w:rPr>
              <w:t>NavBar et Footer</w:t>
            </w:r>
            <w:r>
              <w:rPr>
                <w:noProof/>
                <w:webHidden/>
              </w:rPr>
              <w:tab/>
            </w:r>
            <w:r>
              <w:rPr>
                <w:noProof/>
                <w:webHidden/>
              </w:rPr>
              <w:fldChar w:fldCharType="begin"/>
            </w:r>
            <w:r>
              <w:rPr>
                <w:noProof/>
                <w:webHidden/>
              </w:rPr>
              <w:instrText xml:space="preserve"> PAGEREF _Toc69724170 \h </w:instrText>
            </w:r>
            <w:r>
              <w:rPr>
                <w:noProof/>
                <w:webHidden/>
              </w:rPr>
            </w:r>
            <w:r>
              <w:rPr>
                <w:noProof/>
                <w:webHidden/>
              </w:rPr>
              <w:fldChar w:fldCharType="separate"/>
            </w:r>
            <w:r>
              <w:rPr>
                <w:noProof/>
                <w:webHidden/>
              </w:rPr>
              <w:t>5</w:t>
            </w:r>
            <w:r>
              <w:rPr>
                <w:noProof/>
                <w:webHidden/>
              </w:rPr>
              <w:fldChar w:fldCharType="end"/>
            </w:r>
          </w:hyperlink>
        </w:p>
        <w:p w14:paraId="4AC16D61" w14:textId="53ACFF46" w:rsidR="00B551BA" w:rsidRDefault="00B551BA">
          <w:pPr>
            <w:pStyle w:val="TOC2"/>
            <w:tabs>
              <w:tab w:val="left" w:pos="660"/>
              <w:tab w:val="right" w:leader="dot" w:pos="9736"/>
            </w:tabs>
            <w:rPr>
              <w:noProof/>
              <w:sz w:val="22"/>
              <w:lang w:eastAsia="fr-FR"/>
            </w:rPr>
          </w:pPr>
          <w:hyperlink w:anchor="_Toc69724171" w:history="1">
            <w:r w:rsidRPr="004039EB">
              <w:rPr>
                <w:rStyle w:val="Hyperlink"/>
                <w:noProof/>
              </w:rPr>
              <w:t>C.</w:t>
            </w:r>
            <w:r>
              <w:rPr>
                <w:noProof/>
                <w:sz w:val="22"/>
                <w:lang w:eastAsia="fr-FR"/>
              </w:rPr>
              <w:tab/>
            </w:r>
            <w:r w:rsidRPr="004039EB">
              <w:rPr>
                <w:rStyle w:val="Hyperlink"/>
                <w:noProof/>
              </w:rPr>
              <w:t>Liste des articles</w:t>
            </w:r>
            <w:r>
              <w:rPr>
                <w:noProof/>
                <w:webHidden/>
              </w:rPr>
              <w:tab/>
            </w:r>
            <w:r>
              <w:rPr>
                <w:noProof/>
                <w:webHidden/>
              </w:rPr>
              <w:fldChar w:fldCharType="begin"/>
            </w:r>
            <w:r>
              <w:rPr>
                <w:noProof/>
                <w:webHidden/>
              </w:rPr>
              <w:instrText xml:space="preserve"> PAGEREF _Toc69724171 \h </w:instrText>
            </w:r>
            <w:r>
              <w:rPr>
                <w:noProof/>
                <w:webHidden/>
              </w:rPr>
            </w:r>
            <w:r>
              <w:rPr>
                <w:noProof/>
                <w:webHidden/>
              </w:rPr>
              <w:fldChar w:fldCharType="separate"/>
            </w:r>
            <w:r>
              <w:rPr>
                <w:noProof/>
                <w:webHidden/>
              </w:rPr>
              <w:t>6</w:t>
            </w:r>
            <w:r>
              <w:rPr>
                <w:noProof/>
                <w:webHidden/>
              </w:rPr>
              <w:fldChar w:fldCharType="end"/>
            </w:r>
          </w:hyperlink>
        </w:p>
        <w:p w14:paraId="798E0358" w14:textId="794DC23E" w:rsidR="00B551BA" w:rsidRDefault="00B551BA">
          <w:pPr>
            <w:pStyle w:val="TOC2"/>
            <w:tabs>
              <w:tab w:val="left" w:pos="660"/>
              <w:tab w:val="right" w:leader="dot" w:pos="9736"/>
            </w:tabs>
            <w:rPr>
              <w:noProof/>
              <w:sz w:val="22"/>
              <w:lang w:eastAsia="fr-FR"/>
            </w:rPr>
          </w:pPr>
          <w:hyperlink w:anchor="_Toc69724172" w:history="1">
            <w:r w:rsidRPr="004039EB">
              <w:rPr>
                <w:rStyle w:val="Hyperlink"/>
                <w:noProof/>
              </w:rPr>
              <w:t>D.</w:t>
            </w:r>
            <w:r>
              <w:rPr>
                <w:noProof/>
                <w:sz w:val="22"/>
                <w:lang w:eastAsia="fr-FR"/>
              </w:rPr>
              <w:tab/>
            </w:r>
            <w:r w:rsidRPr="004039EB">
              <w:rPr>
                <w:rStyle w:val="Hyperlink"/>
                <w:noProof/>
              </w:rPr>
              <w:t>Détail d’article</w:t>
            </w:r>
            <w:r>
              <w:rPr>
                <w:noProof/>
                <w:webHidden/>
              </w:rPr>
              <w:tab/>
            </w:r>
            <w:r>
              <w:rPr>
                <w:noProof/>
                <w:webHidden/>
              </w:rPr>
              <w:fldChar w:fldCharType="begin"/>
            </w:r>
            <w:r>
              <w:rPr>
                <w:noProof/>
                <w:webHidden/>
              </w:rPr>
              <w:instrText xml:space="preserve"> PAGEREF _Toc69724172 \h </w:instrText>
            </w:r>
            <w:r>
              <w:rPr>
                <w:noProof/>
                <w:webHidden/>
              </w:rPr>
            </w:r>
            <w:r>
              <w:rPr>
                <w:noProof/>
                <w:webHidden/>
              </w:rPr>
              <w:fldChar w:fldCharType="separate"/>
            </w:r>
            <w:r>
              <w:rPr>
                <w:noProof/>
                <w:webHidden/>
              </w:rPr>
              <w:t>6</w:t>
            </w:r>
            <w:r>
              <w:rPr>
                <w:noProof/>
                <w:webHidden/>
              </w:rPr>
              <w:fldChar w:fldCharType="end"/>
            </w:r>
          </w:hyperlink>
        </w:p>
        <w:p w14:paraId="58233064" w14:textId="510EF853" w:rsidR="00B551BA" w:rsidRDefault="00B551BA">
          <w:pPr>
            <w:pStyle w:val="TOC2"/>
            <w:tabs>
              <w:tab w:val="left" w:pos="660"/>
              <w:tab w:val="right" w:leader="dot" w:pos="9736"/>
            </w:tabs>
            <w:rPr>
              <w:noProof/>
              <w:sz w:val="22"/>
              <w:lang w:eastAsia="fr-FR"/>
            </w:rPr>
          </w:pPr>
          <w:hyperlink w:anchor="_Toc69724173" w:history="1">
            <w:r w:rsidRPr="004039EB">
              <w:rPr>
                <w:rStyle w:val="Hyperlink"/>
                <w:noProof/>
              </w:rPr>
              <w:t>E.</w:t>
            </w:r>
            <w:r>
              <w:rPr>
                <w:noProof/>
                <w:sz w:val="22"/>
                <w:lang w:eastAsia="fr-FR"/>
              </w:rPr>
              <w:tab/>
            </w:r>
            <w:r w:rsidRPr="004039EB">
              <w:rPr>
                <w:rStyle w:val="Hyperlink"/>
                <w:noProof/>
              </w:rPr>
              <w:t>Backoffice</w:t>
            </w:r>
            <w:r>
              <w:rPr>
                <w:noProof/>
                <w:webHidden/>
              </w:rPr>
              <w:tab/>
            </w:r>
            <w:r>
              <w:rPr>
                <w:noProof/>
                <w:webHidden/>
              </w:rPr>
              <w:fldChar w:fldCharType="begin"/>
            </w:r>
            <w:r>
              <w:rPr>
                <w:noProof/>
                <w:webHidden/>
              </w:rPr>
              <w:instrText xml:space="preserve"> PAGEREF _Toc69724173 \h </w:instrText>
            </w:r>
            <w:r>
              <w:rPr>
                <w:noProof/>
                <w:webHidden/>
              </w:rPr>
            </w:r>
            <w:r>
              <w:rPr>
                <w:noProof/>
                <w:webHidden/>
              </w:rPr>
              <w:fldChar w:fldCharType="separate"/>
            </w:r>
            <w:r>
              <w:rPr>
                <w:noProof/>
                <w:webHidden/>
              </w:rPr>
              <w:t>6</w:t>
            </w:r>
            <w:r>
              <w:rPr>
                <w:noProof/>
                <w:webHidden/>
              </w:rPr>
              <w:fldChar w:fldCharType="end"/>
            </w:r>
          </w:hyperlink>
        </w:p>
        <w:p w14:paraId="59045C0C" w14:textId="79FA0375" w:rsidR="00B551BA" w:rsidRDefault="00B551BA">
          <w:pPr>
            <w:pStyle w:val="TOC1"/>
            <w:tabs>
              <w:tab w:val="right" w:leader="dot" w:pos="9736"/>
            </w:tabs>
            <w:rPr>
              <w:noProof/>
              <w:sz w:val="22"/>
              <w:lang w:eastAsia="fr-FR"/>
            </w:rPr>
          </w:pPr>
          <w:hyperlink w:anchor="_Toc69724174" w:history="1">
            <w:r w:rsidRPr="004039EB">
              <w:rPr>
                <w:rStyle w:val="Hyperlink"/>
                <w:noProof/>
              </w:rPr>
              <w:t>PROBLEMES RENCONTRES</w:t>
            </w:r>
            <w:r>
              <w:rPr>
                <w:noProof/>
                <w:webHidden/>
              </w:rPr>
              <w:tab/>
            </w:r>
            <w:r>
              <w:rPr>
                <w:noProof/>
                <w:webHidden/>
              </w:rPr>
              <w:fldChar w:fldCharType="begin"/>
            </w:r>
            <w:r>
              <w:rPr>
                <w:noProof/>
                <w:webHidden/>
              </w:rPr>
              <w:instrText xml:space="preserve"> PAGEREF _Toc69724174 \h </w:instrText>
            </w:r>
            <w:r>
              <w:rPr>
                <w:noProof/>
                <w:webHidden/>
              </w:rPr>
            </w:r>
            <w:r>
              <w:rPr>
                <w:noProof/>
                <w:webHidden/>
              </w:rPr>
              <w:fldChar w:fldCharType="separate"/>
            </w:r>
            <w:r>
              <w:rPr>
                <w:noProof/>
                <w:webHidden/>
              </w:rPr>
              <w:t>7</w:t>
            </w:r>
            <w:r>
              <w:rPr>
                <w:noProof/>
                <w:webHidden/>
              </w:rPr>
              <w:fldChar w:fldCharType="end"/>
            </w:r>
          </w:hyperlink>
        </w:p>
        <w:p w14:paraId="174C0B88" w14:textId="4B4DDC28" w:rsidR="00B551BA" w:rsidRDefault="00B551BA">
          <w:pPr>
            <w:pStyle w:val="TOC2"/>
            <w:tabs>
              <w:tab w:val="left" w:pos="660"/>
              <w:tab w:val="right" w:leader="dot" w:pos="9736"/>
            </w:tabs>
            <w:rPr>
              <w:noProof/>
              <w:sz w:val="22"/>
              <w:lang w:eastAsia="fr-FR"/>
            </w:rPr>
          </w:pPr>
          <w:hyperlink w:anchor="_Toc69724175" w:history="1">
            <w:r w:rsidRPr="004039EB">
              <w:rPr>
                <w:rStyle w:val="Hyperlink"/>
                <w:noProof/>
              </w:rPr>
              <w:t>A.</w:t>
            </w:r>
            <w:r>
              <w:rPr>
                <w:noProof/>
                <w:sz w:val="22"/>
                <w:lang w:eastAsia="fr-FR"/>
              </w:rPr>
              <w:tab/>
            </w:r>
            <w:r w:rsidRPr="004039EB">
              <w:rPr>
                <w:rStyle w:val="Hyperlink"/>
                <w:noProof/>
              </w:rPr>
              <w:t>Fichier .gitignore ne fonctionnant pas</w:t>
            </w:r>
            <w:r>
              <w:rPr>
                <w:noProof/>
                <w:webHidden/>
              </w:rPr>
              <w:tab/>
            </w:r>
            <w:r>
              <w:rPr>
                <w:noProof/>
                <w:webHidden/>
              </w:rPr>
              <w:fldChar w:fldCharType="begin"/>
            </w:r>
            <w:r>
              <w:rPr>
                <w:noProof/>
                <w:webHidden/>
              </w:rPr>
              <w:instrText xml:space="preserve"> PAGEREF _Toc69724175 \h </w:instrText>
            </w:r>
            <w:r>
              <w:rPr>
                <w:noProof/>
                <w:webHidden/>
              </w:rPr>
            </w:r>
            <w:r>
              <w:rPr>
                <w:noProof/>
                <w:webHidden/>
              </w:rPr>
              <w:fldChar w:fldCharType="separate"/>
            </w:r>
            <w:r>
              <w:rPr>
                <w:noProof/>
                <w:webHidden/>
              </w:rPr>
              <w:t>7</w:t>
            </w:r>
            <w:r>
              <w:rPr>
                <w:noProof/>
                <w:webHidden/>
              </w:rPr>
              <w:fldChar w:fldCharType="end"/>
            </w:r>
          </w:hyperlink>
        </w:p>
        <w:p w14:paraId="5B632BB5" w14:textId="01AE8FD6" w:rsidR="00B551BA" w:rsidRDefault="00B551BA">
          <w:pPr>
            <w:pStyle w:val="TOC2"/>
            <w:tabs>
              <w:tab w:val="left" w:pos="660"/>
              <w:tab w:val="right" w:leader="dot" w:pos="9736"/>
            </w:tabs>
            <w:rPr>
              <w:noProof/>
              <w:sz w:val="22"/>
              <w:lang w:eastAsia="fr-FR"/>
            </w:rPr>
          </w:pPr>
          <w:hyperlink w:anchor="_Toc69724176" w:history="1">
            <w:r w:rsidRPr="004039EB">
              <w:rPr>
                <w:rStyle w:val="Hyperlink"/>
                <w:noProof/>
              </w:rPr>
              <w:t>B.</w:t>
            </w:r>
            <w:r>
              <w:rPr>
                <w:noProof/>
                <w:sz w:val="22"/>
                <w:lang w:eastAsia="fr-FR"/>
              </w:rPr>
              <w:tab/>
            </w:r>
            <w:r w:rsidRPr="004039EB">
              <w:rPr>
                <w:rStyle w:val="Hyperlink"/>
                <w:noProof/>
              </w:rPr>
              <w:t>Problème de migrations</w:t>
            </w:r>
            <w:r>
              <w:rPr>
                <w:noProof/>
                <w:webHidden/>
              </w:rPr>
              <w:tab/>
            </w:r>
            <w:r>
              <w:rPr>
                <w:noProof/>
                <w:webHidden/>
              </w:rPr>
              <w:fldChar w:fldCharType="begin"/>
            </w:r>
            <w:r>
              <w:rPr>
                <w:noProof/>
                <w:webHidden/>
              </w:rPr>
              <w:instrText xml:space="preserve"> PAGEREF _Toc69724176 \h </w:instrText>
            </w:r>
            <w:r>
              <w:rPr>
                <w:noProof/>
                <w:webHidden/>
              </w:rPr>
            </w:r>
            <w:r>
              <w:rPr>
                <w:noProof/>
                <w:webHidden/>
              </w:rPr>
              <w:fldChar w:fldCharType="separate"/>
            </w:r>
            <w:r>
              <w:rPr>
                <w:noProof/>
                <w:webHidden/>
              </w:rPr>
              <w:t>7</w:t>
            </w:r>
            <w:r>
              <w:rPr>
                <w:noProof/>
                <w:webHidden/>
              </w:rPr>
              <w:fldChar w:fldCharType="end"/>
            </w:r>
          </w:hyperlink>
        </w:p>
        <w:p w14:paraId="0690ADA7" w14:textId="686480A4" w:rsidR="00B551BA" w:rsidRDefault="00B551BA">
          <w:pPr>
            <w:pStyle w:val="TOC1"/>
            <w:tabs>
              <w:tab w:val="right" w:leader="dot" w:pos="9736"/>
            </w:tabs>
            <w:rPr>
              <w:noProof/>
              <w:sz w:val="22"/>
              <w:lang w:eastAsia="fr-FR"/>
            </w:rPr>
          </w:pPr>
          <w:hyperlink w:anchor="_Toc69724177" w:history="1">
            <w:r w:rsidRPr="004039EB">
              <w:rPr>
                <w:rStyle w:val="Hyperlink"/>
                <w:noProof/>
              </w:rPr>
              <w:t>CONCLUSION</w:t>
            </w:r>
            <w:r>
              <w:rPr>
                <w:noProof/>
                <w:webHidden/>
              </w:rPr>
              <w:tab/>
            </w:r>
            <w:r>
              <w:rPr>
                <w:noProof/>
                <w:webHidden/>
              </w:rPr>
              <w:fldChar w:fldCharType="begin"/>
            </w:r>
            <w:r>
              <w:rPr>
                <w:noProof/>
                <w:webHidden/>
              </w:rPr>
              <w:instrText xml:space="preserve"> PAGEREF _Toc69724177 \h </w:instrText>
            </w:r>
            <w:r>
              <w:rPr>
                <w:noProof/>
                <w:webHidden/>
              </w:rPr>
            </w:r>
            <w:r>
              <w:rPr>
                <w:noProof/>
                <w:webHidden/>
              </w:rPr>
              <w:fldChar w:fldCharType="separate"/>
            </w:r>
            <w:r>
              <w:rPr>
                <w:noProof/>
                <w:webHidden/>
              </w:rPr>
              <w:t>9</w:t>
            </w:r>
            <w:r>
              <w:rPr>
                <w:noProof/>
                <w:webHidden/>
              </w:rPr>
              <w:fldChar w:fldCharType="end"/>
            </w:r>
          </w:hyperlink>
        </w:p>
        <w:p w14:paraId="77628C8C" w14:textId="0DC4B84B" w:rsidR="00B551BA" w:rsidRDefault="00B551BA">
          <w:pPr>
            <w:pStyle w:val="TOC1"/>
            <w:tabs>
              <w:tab w:val="right" w:leader="dot" w:pos="9736"/>
            </w:tabs>
            <w:rPr>
              <w:noProof/>
              <w:sz w:val="22"/>
              <w:lang w:eastAsia="fr-FR"/>
            </w:rPr>
          </w:pPr>
          <w:hyperlink w:anchor="_Toc69724178" w:history="1">
            <w:r w:rsidRPr="004039EB">
              <w:rPr>
                <w:rStyle w:val="Hyperlink"/>
                <w:noProof/>
              </w:rPr>
              <w:t>SOURCES</w:t>
            </w:r>
            <w:r>
              <w:rPr>
                <w:noProof/>
                <w:webHidden/>
              </w:rPr>
              <w:tab/>
            </w:r>
            <w:r>
              <w:rPr>
                <w:noProof/>
                <w:webHidden/>
              </w:rPr>
              <w:fldChar w:fldCharType="begin"/>
            </w:r>
            <w:r>
              <w:rPr>
                <w:noProof/>
                <w:webHidden/>
              </w:rPr>
              <w:instrText xml:space="preserve"> PAGEREF _Toc69724178 \h </w:instrText>
            </w:r>
            <w:r>
              <w:rPr>
                <w:noProof/>
                <w:webHidden/>
              </w:rPr>
            </w:r>
            <w:r>
              <w:rPr>
                <w:noProof/>
                <w:webHidden/>
              </w:rPr>
              <w:fldChar w:fldCharType="separate"/>
            </w:r>
            <w:r>
              <w:rPr>
                <w:noProof/>
                <w:webHidden/>
              </w:rPr>
              <w:t>10</w:t>
            </w:r>
            <w:r>
              <w:rPr>
                <w:noProof/>
                <w:webHidden/>
              </w:rPr>
              <w:fldChar w:fldCharType="end"/>
            </w:r>
          </w:hyperlink>
        </w:p>
        <w:p w14:paraId="3FECFC5B" w14:textId="1AB6CF7F" w:rsidR="00D80E6F" w:rsidRDefault="00D80E6F">
          <w:r>
            <w:rPr>
              <w:b/>
              <w:bCs/>
            </w:rPr>
            <w:fldChar w:fldCharType="end"/>
          </w:r>
        </w:p>
      </w:sdtContent>
    </w:sdt>
    <w:p w14:paraId="0EEAAF56" w14:textId="5C551EB4" w:rsidR="000449C0" w:rsidRDefault="000449C0" w:rsidP="001C62C8">
      <w:pPr>
        <w:rPr>
          <w:sz w:val="24"/>
        </w:rPr>
      </w:pPr>
    </w:p>
    <w:p w14:paraId="4887BC87" w14:textId="1A58586B" w:rsidR="000449C0" w:rsidRDefault="000449C0" w:rsidP="001C62C8">
      <w:pPr>
        <w:rPr>
          <w:sz w:val="24"/>
        </w:rPr>
      </w:pPr>
    </w:p>
    <w:p w14:paraId="4A44BE63" w14:textId="266D4CDE" w:rsidR="000449C0" w:rsidRDefault="000449C0">
      <w:pPr>
        <w:spacing w:after="200" w:line="276" w:lineRule="auto"/>
        <w:rPr>
          <w:sz w:val="24"/>
        </w:rPr>
      </w:pPr>
      <w:r>
        <w:rPr>
          <w:sz w:val="24"/>
        </w:rPr>
        <w:br w:type="page"/>
      </w:r>
    </w:p>
    <w:p w14:paraId="7DFABD96" w14:textId="0A93BD0A" w:rsidR="00226725" w:rsidRDefault="009E2A48" w:rsidP="008333EF">
      <w:pPr>
        <w:pStyle w:val="Heading1"/>
      </w:pPr>
      <w:bookmarkStart w:id="0" w:name="_Toc69724162"/>
      <w:r>
        <w:lastRenderedPageBreak/>
        <w:t>CONTEXTE</w:t>
      </w:r>
      <w:bookmarkEnd w:id="0"/>
    </w:p>
    <w:p w14:paraId="1678BF4D" w14:textId="314FBDBF" w:rsidR="00662464" w:rsidRDefault="00662464" w:rsidP="00662464"/>
    <w:p w14:paraId="5B2F1AE2" w14:textId="0A9DC192" w:rsidR="00662464" w:rsidRDefault="009E2A48" w:rsidP="00662464">
      <w:r>
        <w:t xml:space="preserve">Dans le cadre du module de Développement </w:t>
      </w:r>
      <w:proofErr w:type="spellStart"/>
      <w:r>
        <w:t>Back-end</w:t>
      </w:r>
      <w:proofErr w:type="spellEnd"/>
      <w:r>
        <w:t xml:space="preserve"> et pour alimenter notre connaissance, nous devions réaliser un blog. Ce dernier devait répondre à un cahier des charges très détaillés sur ses fonctionnalités mais aussi sur les éléments obligatoires et/ou facultatifs qu’il devra contenir.</w:t>
      </w:r>
    </w:p>
    <w:p w14:paraId="6117A6E0" w14:textId="7FAFBFD7" w:rsidR="009E2A48" w:rsidRPr="00662464" w:rsidRDefault="009E2A48" w:rsidP="00662464">
      <w:r>
        <w:t xml:space="preserve">Pour ce faire, nous devons le produire avec Symfony, Composer et </w:t>
      </w:r>
      <w:proofErr w:type="spellStart"/>
      <w:r>
        <w:t>ReactJs</w:t>
      </w:r>
      <w:proofErr w:type="spellEnd"/>
      <w:r>
        <w:t>. Ce document résume donc les fonctionnalités présentes dans le blog mais aussi les problèmes rencontrés lors de l’élaboration et du développement de ce dernier. En dernière partie du document, un retour d’expérience sera glissé à côté d’une conclusion.</w:t>
      </w:r>
    </w:p>
    <w:p w14:paraId="309A64AE" w14:textId="6CB6599A" w:rsidR="00226725" w:rsidRDefault="00226725" w:rsidP="001C62C8">
      <w:pPr>
        <w:rPr>
          <w:rFonts w:cs="Calibri"/>
        </w:rPr>
      </w:pPr>
    </w:p>
    <w:p w14:paraId="2C9D8E93" w14:textId="4AE91E43" w:rsidR="00226725" w:rsidRDefault="00AD64F3" w:rsidP="008333EF">
      <w:pPr>
        <w:pStyle w:val="Heading1"/>
      </w:pPr>
      <w:bookmarkStart w:id="1" w:name="_Toc69724163"/>
      <w:r>
        <w:t>LE BLOG</w:t>
      </w:r>
      <w:bookmarkEnd w:id="1"/>
    </w:p>
    <w:p w14:paraId="4F897D43" w14:textId="6C3AC455" w:rsidR="001807AD" w:rsidRDefault="001807AD" w:rsidP="001807AD">
      <w:pPr>
        <w:rPr>
          <w:sz w:val="24"/>
        </w:rPr>
      </w:pPr>
    </w:p>
    <w:p w14:paraId="08C46C93" w14:textId="77777777" w:rsidR="00AD64F3" w:rsidRDefault="00AD64F3" w:rsidP="00AD64F3">
      <w:pPr>
        <w:pStyle w:val="Heading2"/>
      </w:pPr>
      <w:bookmarkStart w:id="2" w:name="_Toc69724164"/>
      <w:r>
        <w:t>Technologies utilisées</w:t>
      </w:r>
      <w:bookmarkEnd w:id="2"/>
    </w:p>
    <w:p w14:paraId="392349AE" w14:textId="77777777" w:rsidR="00AD64F3" w:rsidRDefault="00AD64F3" w:rsidP="00AD64F3"/>
    <w:p w14:paraId="5E01BFE1" w14:textId="43DA311B" w:rsidR="00AD64F3" w:rsidRPr="00345289" w:rsidRDefault="0022065A" w:rsidP="00AD64F3">
      <w:pPr>
        <w:rPr>
          <w:szCs w:val="20"/>
        </w:rPr>
      </w:pPr>
      <w:r w:rsidRPr="00345289">
        <w:rPr>
          <w:szCs w:val="20"/>
        </w:rPr>
        <w:t xml:space="preserve">En ce qui concerne les technologies utilisées, celles-ci se résument aux technologies suivantes : </w:t>
      </w:r>
    </w:p>
    <w:p w14:paraId="249AB5A6" w14:textId="323F82B5" w:rsidR="0022065A" w:rsidRPr="00345289" w:rsidRDefault="0022065A" w:rsidP="0022065A">
      <w:pPr>
        <w:pStyle w:val="ListParagraph"/>
        <w:numPr>
          <w:ilvl w:val="0"/>
          <w:numId w:val="18"/>
        </w:numPr>
        <w:rPr>
          <w:sz w:val="20"/>
          <w:szCs w:val="20"/>
        </w:rPr>
      </w:pPr>
      <w:r w:rsidRPr="00345289">
        <w:rPr>
          <w:sz w:val="20"/>
          <w:szCs w:val="20"/>
        </w:rPr>
        <w:t>Le Framework Symfony, qui est un Framework open source et utilisé pour construire des applications web à haute performances.</w:t>
      </w:r>
    </w:p>
    <w:p w14:paraId="0311B41C" w14:textId="6353823A" w:rsidR="00AD64F3" w:rsidRPr="00345289" w:rsidRDefault="0022065A" w:rsidP="0022065A">
      <w:pPr>
        <w:pStyle w:val="ListParagraph"/>
        <w:numPr>
          <w:ilvl w:val="0"/>
          <w:numId w:val="18"/>
        </w:numPr>
        <w:rPr>
          <w:sz w:val="20"/>
          <w:szCs w:val="20"/>
        </w:rPr>
      </w:pPr>
      <w:r w:rsidRPr="00345289">
        <w:rPr>
          <w:sz w:val="20"/>
          <w:szCs w:val="20"/>
        </w:rPr>
        <w:t>Composer, afin d’intégrer des paquets ou des bibliothèques externes dans le projet.</w:t>
      </w:r>
    </w:p>
    <w:p w14:paraId="15B7C6A3" w14:textId="7B713675" w:rsidR="0022065A" w:rsidRPr="00345289" w:rsidRDefault="0022065A" w:rsidP="0022065A">
      <w:pPr>
        <w:pStyle w:val="ListParagraph"/>
        <w:numPr>
          <w:ilvl w:val="0"/>
          <w:numId w:val="18"/>
        </w:numPr>
        <w:rPr>
          <w:sz w:val="20"/>
          <w:szCs w:val="20"/>
        </w:rPr>
      </w:pPr>
      <w:r w:rsidRPr="00345289">
        <w:rPr>
          <w:sz w:val="20"/>
          <w:szCs w:val="20"/>
        </w:rPr>
        <w:t xml:space="preserve">Le Framework </w:t>
      </w:r>
      <w:proofErr w:type="spellStart"/>
      <w:r w:rsidRPr="00345289">
        <w:rPr>
          <w:sz w:val="20"/>
          <w:szCs w:val="20"/>
        </w:rPr>
        <w:t>React</w:t>
      </w:r>
      <w:proofErr w:type="spellEnd"/>
      <w:r w:rsidRPr="00345289">
        <w:rPr>
          <w:sz w:val="20"/>
          <w:szCs w:val="20"/>
        </w:rPr>
        <w:t>, afin de s’occuper de l’application web et de ses pages</w:t>
      </w:r>
    </w:p>
    <w:p w14:paraId="372E4CB5" w14:textId="4F5D972C" w:rsidR="00AD64F3" w:rsidRDefault="00DE260E" w:rsidP="00DE260E">
      <w:pPr>
        <w:pStyle w:val="ListParagraph"/>
        <w:numPr>
          <w:ilvl w:val="0"/>
          <w:numId w:val="18"/>
        </w:numPr>
        <w:rPr>
          <w:sz w:val="20"/>
          <w:szCs w:val="20"/>
        </w:rPr>
      </w:pPr>
      <w:proofErr w:type="spellStart"/>
      <w:r w:rsidRPr="00345289">
        <w:rPr>
          <w:sz w:val="20"/>
          <w:szCs w:val="20"/>
        </w:rPr>
        <w:t>Xampp</w:t>
      </w:r>
      <w:proofErr w:type="spellEnd"/>
      <w:r w:rsidRPr="00345289">
        <w:rPr>
          <w:sz w:val="20"/>
          <w:szCs w:val="20"/>
        </w:rPr>
        <w:t xml:space="preserve"> comme serveur local afin de pouvoir gérer la base de données et la connecter à l’application web.</w:t>
      </w:r>
    </w:p>
    <w:p w14:paraId="547D45EE" w14:textId="2013D897" w:rsidR="00176E0A" w:rsidRPr="00345289" w:rsidRDefault="00176E0A" w:rsidP="00DE260E">
      <w:pPr>
        <w:pStyle w:val="ListParagraph"/>
        <w:numPr>
          <w:ilvl w:val="0"/>
          <w:numId w:val="18"/>
        </w:numPr>
        <w:rPr>
          <w:sz w:val="20"/>
          <w:szCs w:val="20"/>
        </w:rPr>
      </w:pPr>
      <w:proofErr w:type="spellStart"/>
      <w:r>
        <w:rPr>
          <w:sz w:val="20"/>
          <w:szCs w:val="20"/>
        </w:rPr>
        <w:t>Github</w:t>
      </w:r>
      <w:proofErr w:type="spellEnd"/>
      <w:r>
        <w:rPr>
          <w:sz w:val="20"/>
          <w:szCs w:val="20"/>
        </w:rPr>
        <w:t>, afin de pouvoir versionner et archiver le code</w:t>
      </w:r>
      <w:r w:rsidR="00C4799F">
        <w:rPr>
          <w:sz w:val="20"/>
          <w:szCs w:val="20"/>
        </w:rPr>
        <w:t xml:space="preserve"> en ligne</w:t>
      </w:r>
    </w:p>
    <w:p w14:paraId="6E1C23C8" w14:textId="2A984F86" w:rsidR="00DE260E" w:rsidRDefault="00DE260E" w:rsidP="00DE260E"/>
    <w:p w14:paraId="009A9233" w14:textId="7AAD9DDB" w:rsidR="00A13EFE" w:rsidRDefault="00A13EFE" w:rsidP="00DE260E">
      <w:r>
        <w:t xml:space="preserve">Le code total du projet se trouve dans le repository </w:t>
      </w:r>
      <w:proofErr w:type="spellStart"/>
      <w:r>
        <w:t>Github</w:t>
      </w:r>
      <w:proofErr w:type="spellEnd"/>
      <w:r>
        <w:t xml:space="preserve"> situé à l’adresse ci-après : </w:t>
      </w:r>
      <w:hyperlink r:id="rId11" w:history="1">
        <w:r w:rsidRPr="0045164D">
          <w:rPr>
            <w:rStyle w:val="Hyperlink"/>
          </w:rPr>
          <w:t>https://github.com/OphisDgn/projetBack_blog/tree/master</w:t>
        </w:r>
      </w:hyperlink>
    </w:p>
    <w:p w14:paraId="57D5C079" w14:textId="4F21945F" w:rsidR="00A13EFE" w:rsidRDefault="00A13EFE" w:rsidP="00DE260E">
      <w:r>
        <w:t>Attention cependant, suite à un problème avec le .</w:t>
      </w:r>
      <w:proofErr w:type="spellStart"/>
      <w:r>
        <w:t>gitignore</w:t>
      </w:r>
      <w:proofErr w:type="spellEnd"/>
      <w:r>
        <w:t xml:space="preserve">, la branche main n’est plus utilisable (voir la partie </w:t>
      </w:r>
      <w:hyperlink w:anchor="_Fichier_.gitignore_ne" w:history="1">
        <w:r w:rsidRPr="00A13EFE">
          <w:rPr>
            <w:rStyle w:val="Hyperlink"/>
          </w:rPr>
          <w:t>Problème rencontrés : Fichier .</w:t>
        </w:r>
        <w:proofErr w:type="spellStart"/>
        <w:r w:rsidRPr="00A13EFE">
          <w:rPr>
            <w:rStyle w:val="Hyperlink"/>
          </w:rPr>
          <w:t>gitignore</w:t>
        </w:r>
        <w:proofErr w:type="spellEnd"/>
        <w:r w:rsidRPr="00A13EFE">
          <w:rPr>
            <w:rStyle w:val="Hyperlink"/>
          </w:rPr>
          <w:t xml:space="preserve"> ne fonctionnant pas</w:t>
        </w:r>
      </w:hyperlink>
      <w:r>
        <w:t>), ainsi il faut prendre la branche « master » où le code est donc le dernier mis à jour.</w:t>
      </w:r>
    </w:p>
    <w:p w14:paraId="367E085F" w14:textId="2B0306DD" w:rsidR="00DE260E" w:rsidRDefault="00DE260E" w:rsidP="00DE260E"/>
    <w:p w14:paraId="2E2B2321" w14:textId="47EF7078" w:rsidR="00D74A0A" w:rsidRDefault="00D74A0A" w:rsidP="00DE260E"/>
    <w:p w14:paraId="47BA905F" w14:textId="77777777" w:rsidR="00D74A0A" w:rsidRDefault="00D74A0A" w:rsidP="00DE260E"/>
    <w:p w14:paraId="1291EDD2" w14:textId="77777777" w:rsidR="00AD64F3" w:rsidRDefault="00AD64F3" w:rsidP="00AD64F3">
      <w:pPr>
        <w:pStyle w:val="Heading2"/>
      </w:pPr>
      <w:bookmarkStart w:id="3" w:name="_Toc69724165"/>
      <w:r>
        <w:lastRenderedPageBreak/>
        <w:t>Modèle de données</w:t>
      </w:r>
      <w:bookmarkEnd w:id="3"/>
    </w:p>
    <w:p w14:paraId="2F685F3E" w14:textId="77777777" w:rsidR="00AD64F3" w:rsidRDefault="00AD64F3" w:rsidP="00AD64F3"/>
    <w:p w14:paraId="6203DE6E" w14:textId="6DEC6D80" w:rsidR="00AD64F3" w:rsidRDefault="00DE260E" w:rsidP="00AD64F3">
      <w:r>
        <w:t xml:space="preserve">Le modèle de données </w:t>
      </w:r>
      <w:r w:rsidR="00981C80">
        <w:t xml:space="preserve">du blog </w:t>
      </w:r>
      <w:r>
        <w:t xml:space="preserve">est le suivant : </w:t>
      </w:r>
    </w:p>
    <w:p w14:paraId="509EAF35" w14:textId="77777777" w:rsidR="00396A47" w:rsidRDefault="00396A47" w:rsidP="00396A47">
      <w:pPr>
        <w:keepNext/>
      </w:pPr>
      <w:r>
        <w:rPr>
          <w:noProof/>
        </w:rPr>
        <w:drawing>
          <wp:inline distT="0" distB="0" distL="0" distR="0" wp14:anchorId="1D91D8F8" wp14:editId="3D18D044">
            <wp:extent cx="6188710" cy="3212465"/>
            <wp:effectExtent l="0" t="0" r="254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88710" cy="3212465"/>
                    </a:xfrm>
                    <a:prstGeom prst="rect">
                      <a:avLst/>
                    </a:prstGeom>
                  </pic:spPr>
                </pic:pic>
              </a:graphicData>
            </a:graphic>
          </wp:inline>
        </w:drawing>
      </w:r>
    </w:p>
    <w:p w14:paraId="3524C64B" w14:textId="6C8DB8E1" w:rsidR="00DE260E" w:rsidRDefault="00396A47" w:rsidP="00396A47">
      <w:pPr>
        <w:pStyle w:val="Caption"/>
      </w:pPr>
      <w:r>
        <w:t xml:space="preserve">Figure </w:t>
      </w:r>
      <w:fldSimple w:instr=" SEQ Figure \* ARABIC ">
        <w:r>
          <w:rPr>
            <w:noProof/>
          </w:rPr>
          <w:t>1</w:t>
        </w:r>
      </w:fldSimple>
      <w:r>
        <w:t xml:space="preserve"> : Modèle de données du blog</w:t>
      </w:r>
    </w:p>
    <w:p w14:paraId="4934B02B" w14:textId="47ADE2B0" w:rsidR="00672252" w:rsidRDefault="00672252" w:rsidP="00672252">
      <w:r>
        <w:t>La table User sert à répertorier les utilisateurs</w:t>
      </w:r>
      <w:r w:rsidR="00981C80">
        <w:t xml:space="preserve"> et à les différencier au travers de leur rôle contenu dans l’attribut « </w:t>
      </w:r>
      <w:proofErr w:type="spellStart"/>
      <w:r w:rsidR="00981C80">
        <w:t>roles</w:t>
      </w:r>
      <w:proofErr w:type="spellEnd"/>
      <w:r w:rsidR="00981C80">
        <w:t> ». Ils ont chacun un nom,</w:t>
      </w:r>
      <w:r w:rsidR="00564618">
        <w:t xml:space="preserve"> un</w:t>
      </w:r>
      <w:r w:rsidR="00981C80">
        <w:t xml:space="preserve"> prénom, </w:t>
      </w:r>
      <w:r w:rsidR="00564618">
        <w:t xml:space="preserve">une </w:t>
      </w:r>
      <w:r w:rsidR="00981C80">
        <w:t xml:space="preserve">adresse </w:t>
      </w:r>
      <w:r w:rsidR="00751EE0">
        <w:t>email</w:t>
      </w:r>
      <w:r w:rsidR="00981C80">
        <w:t xml:space="preserve"> et </w:t>
      </w:r>
      <w:r w:rsidR="00564618">
        <w:t xml:space="preserve">un </w:t>
      </w:r>
      <w:r w:rsidR="00981C80">
        <w:t>mot de passe afin qu’ils puissent se connecter et changer de mot de passe</w:t>
      </w:r>
      <w:r w:rsidR="00605273">
        <w:t>, commenter des articles, etc</w:t>
      </w:r>
      <w:r w:rsidR="00981C80">
        <w:t>.</w:t>
      </w:r>
    </w:p>
    <w:p w14:paraId="7262FACA" w14:textId="2C3D4859" w:rsidR="00981C80" w:rsidRDefault="00981C80" w:rsidP="00672252">
      <w:r>
        <w:t xml:space="preserve">Les utilisateurs disposant du rôle « Admin » ou « Auteur » pourront créer des articles qui seront liés à eux via une relation </w:t>
      </w:r>
      <w:proofErr w:type="spellStart"/>
      <w:r>
        <w:t>ManyToOne</w:t>
      </w:r>
      <w:proofErr w:type="spellEnd"/>
      <w:r w:rsidR="00364514">
        <w:rPr>
          <w:rStyle w:val="FootnoteReference"/>
        </w:rPr>
        <w:footnoteReference w:id="1"/>
      </w:r>
      <w:r w:rsidR="00117C33">
        <w:t xml:space="preserve"> entre la table User et la table Article</w:t>
      </w:r>
      <w:r>
        <w:t xml:space="preserve">. </w:t>
      </w:r>
      <w:r w:rsidR="00117C33">
        <w:t xml:space="preserve">Cette dernière contiendra le titre de l’article, le contenu, le lien vers l’image et son statut (si l’article est visible ou non) mais aussi la date </w:t>
      </w:r>
      <w:r w:rsidR="00365646">
        <w:t>à</w:t>
      </w:r>
      <w:r w:rsidR="00117C33">
        <w:t xml:space="preserve"> laquelle l’article sera publié s’il n’est pas visible </w:t>
      </w:r>
      <w:r w:rsidR="00365646">
        <w:t>(contenu dans l’attribut « </w:t>
      </w:r>
      <w:proofErr w:type="spellStart"/>
      <w:r w:rsidR="00365646">
        <w:t>publish_at</w:t>
      </w:r>
      <w:proofErr w:type="spellEnd"/>
      <w:r w:rsidR="00365646">
        <w:t> ») et la date à laquelle il est posté s’il est direct mis en visible.</w:t>
      </w:r>
    </w:p>
    <w:p w14:paraId="0D3B49E3" w14:textId="04917D5B" w:rsidR="00365646" w:rsidRDefault="00365646" w:rsidP="00672252">
      <w:r>
        <w:t xml:space="preserve">Les articles sont reliés avec une relation </w:t>
      </w:r>
      <w:proofErr w:type="spellStart"/>
      <w:r>
        <w:t>ManyToOne</w:t>
      </w:r>
      <w:proofErr w:type="spellEnd"/>
      <w:r>
        <w:t xml:space="preserve"> à </w:t>
      </w:r>
      <w:proofErr w:type="spellStart"/>
      <w:r>
        <w:t>Category</w:t>
      </w:r>
      <w:proofErr w:type="spellEnd"/>
      <w:r>
        <w:t xml:space="preserve">, qui répertorie toutes les catégories grâce à leur nom. </w:t>
      </w:r>
      <w:r w:rsidR="005C106C">
        <w:t xml:space="preserve">Il n’est possible de mettre qu’une seule catégorie à un article mais une catégorie peut avoir plusieurs articles, d’où la relation </w:t>
      </w:r>
      <w:proofErr w:type="spellStart"/>
      <w:r w:rsidR="005C106C">
        <w:t>ManyToOne</w:t>
      </w:r>
      <w:proofErr w:type="spellEnd"/>
      <w:r w:rsidR="005C106C">
        <w:t>.</w:t>
      </w:r>
    </w:p>
    <w:p w14:paraId="5C82C694" w14:textId="77777777" w:rsidR="00C127D2" w:rsidRDefault="00C127D2" w:rsidP="00672252"/>
    <w:p w14:paraId="0A675D2E" w14:textId="2253B445" w:rsidR="005C106C" w:rsidRDefault="005C106C" w:rsidP="00672252">
      <w:r>
        <w:lastRenderedPageBreak/>
        <w:t xml:space="preserve">Comme pour tout blog, il est possible de rajouter des commentaires sur les articles. Ces derniers sont répertoriés dans la table Comment avec leur contenu, la date à laquelle ils ont été écrit et leur statut, qui correspond à l’approbation de l’administrateur sur le commentaire. Les commentaires ont aussi une relation </w:t>
      </w:r>
      <w:proofErr w:type="spellStart"/>
      <w:r>
        <w:t>ManyToOne</w:t>
      </w:r>
      <w:proofErr w:type="spellEnd"/>
      <w:r>
        <w:t xml:space="preserve"> aux utilisateurs mais aussi aux articles.</w:t>
      </w:r>
    </w:p>
    <w:p w14:paraId="00376EB2" w14:textId="77777777" w:rsidR="009F315B" w:rsidRPr="00672252" w:rsidRDefault="009F315B" w:rsidP="00672252"/>
    <w:p w14:paraId="205C4588" w14:textId="3775397D" w:rsidR="00131D0E" w:rsidRDefault="00131D0E" w:rsidP="00131D0E">
      <w:pPr>
        <w:pStyle w:val="Heading2"/>
      </w:pPr>
      <w:bookmarkStart w:id="4" w:name="_Toc69724166"/>
      <w:r>
        <w:t>Utilisateurs</w:t>
      </w:r>
      <w:bookmarkEnd w:id="4"/>
    </w:p>
    <w:p w14:paraId="272B3126" w14:textId="3F09563F" w:rsidR="00131D0E" w:rsidRDefault="00131D0E" w:rsidP="00131D0E"/>
    <w:p w14:paraId="70650C90" w14:textId="77777777" w:rsidR="00131D0E" w:rsidRDefault="00131D0E" w:rsidP="00131D0E">
      <w:r>
        <w:t xml:space="preserve">Pour avoir accès à toutes les fonctionnalités du site, deux utilisateurs bien distincts ont été créés. </w:t>
      </w:r>
    </w:p>
    <w:p w14:paraId="62964F42" w14:textId="77777777" w:rsidR="00131D0E" w:rsidRDefault="00131D0E" w:rsidP="00131D0E">
      <w:r>
        <w:t xml:space="preserve">Un utilisateur simple, qui n’a aucun droit sur les articles ou les catégories mais qui peut cependant créer des commentaires sur les articles. </w:t>
      </w:r>
    </w:p>
    <w:p w14:paraId="3A2A0619" w14:textId="159765E5" w:rsidR="00131D0E" w:rsidRPr="00131D0E" w:rsidRDefault="00131D0E" w:rsidP="00131D0E">
      <w:r>
        <w:t>Et un autre utilisateur, qui sera lui l’administrateur du site. Il pourra pour sa part créer, modifier et/ou supprimer des articles mais aussi des catégories et en plus, il pourra valider ou supprimer des commentaires d’articles. Tout cela sera administrable dans le backoffice du site.</w:t>
      </w:r>
    </w:p>
    <w:p w14:paraId="09EED68C" w14:textId="39EDE9D4" w:rsidR="00131D0E" w:rsidRDefault="00131D0E" w:rsidP="00AD64F3">
      <w:r>
        <w:t xml:space="preserve">Les deux types d’utilisateurs doivent se connecter avec leur adresse mail et le mot de passe dont voici, ci-dessous les informations : </w:t>
      </w:r>
    </w:p>
    <w:p w14:paraId="77302DD3" w14:textId="1E40CB30" w:rsidR="00131D0E" w:rsidRDefault="00131D0E" w:rsidP="00131D0E">
      <w:pPr>
        <w:pStyle w:val="ListParagraph"/>
        <w:numPr>
          <w:ilvl w:val="0"/>
          <w:numId w:val="18"/>
        </w:numPr>
      </w:pPr>
      <w:r>
        <w:t>L’utilisateur simple :</w:t>
      </w:r>
      <w:r>
        <w:tab/>
      </w:r>
    </w:p>
    <w:p w14:paraId="36BFB2FA" w14:textId="4E44997D" w:rsidR="00131D0E" w:rsidRDefault="00131D0E" w:rsidP="00131D0E">
      <w:pPr>
        <w:pStyle w:val="ListParagraph"/>
        <w:numPr>
          <w:ilvl w:val="1"/>
          <w:numId w:val="18"/>
        </w:numPr>
      </w:pPr>
      <w:r>
        <w:t xml:space="preserve">Adresse email : </w:t>
      </w:r>
      <w:hyperlink r:id="rId13" w:history="1">
        <w:r w:rsidRPr="00131D0E">
          <w:rPr>
            <w:rStyle w:val="Hyperlink"/>
            <w:u w:val="none"/>
          </w:rPr>
          <w:t>user@ex.com</w:t>
        </w:r>
      </w:hyperlink>
    </w:p>
    <w:p w14:paraId="125AFA88" w14:textId="64633830" w:rsidR="00131D0E" w:rsidRDefault="00131D0E" w:rsidP="00131D0E">
      <w:pPr>
        <w:pStyle w:val="ListParagraph"/>
        <w:numPr>
          <w:ilvl w:val="1"/>
          <w:numId w:val="18"/>
        </w:numPr>
      </w:pPr>
      <w:r>
        <w:t>Mot de passe : user</w:t>
      </w:r>
    </w:p>
    <w:p w14:paraId="4D6F7D80" w14:textId="00F7778E" w:rsidR="00131D0E" w:rsidRDefault="00131D0E" w:rsidP="00131D0E">
      <w:pPr>
        <w:pStyle w:val="ListParagraph"/>
        <w:numPr>
          <w:ilvl w:val="0"/>
          <w:numId w:val="18"/>
        </w:numPr>
      </w:pPr>
      <w:r>
        <w:t xml:space="preserve">L’utilisateur administrateur : </w:t>
      </w:r>
    </w:p>
    <w:p w14:paraId="30B226A1" w14:textId="675B6619" w:rsidR="00131D0E" w:rsidRDefault="00131D0E" w:rsidP="00131D0E">
      <w:pPr>
        <w:pStyle w:val="ListParagraph"/>
        <w:numPr>
          <w:ilvl w:val="1"/>
          <w:numId w:val="18"/>
        </w:numPr>
      </w:pPr>
      <w:r>
        <w:t xml:space="preserve">Adresse email : </w:t>
      </w:r>
      <w:hyperlink r:id="rId14" w:history="1">
        <w:r w:rsidRPr="00497BE1">
          <w:rPr>
            <w:rStyle w:val="Hyperlink"/>
          </w:rPr>
          <w:t>admin@ex.com</w:t>
        </w:r>
      </w:hyperlink>
    </w:p>
    <w:p w14:paraId="6CA2538E" w14:textId="39F3F078" w:rsidR="00131D0E" w:rsidRDefault="00131D0E" w:rsidP="00131D0E">
      <w:pPr>
        <w:pStyle w:val="ListParagraph"/>
        <w:numPr>
          <w:ilvl w:val="1"/>
          <w:numId w:val="18"/>
        </w:numPr>
      </w:pPr>
      <w:r>
        <w:t>Mot de passe : admin</w:t>
      </w:r>
    </w:p>
    <w:p w14:paraId="69F3FDFC" w14:textId="77777777" w:rsidR="007E49B1" w:rsidRDefault="007E49B1" w:rsidP="00AD64F3"/>
    <w:p w14:paraId="29D5DC7B" w14:textId="77777777" w:rsidR="007E49B1" w:rsidRDefault="007E49B1" w:rsidP="007E49B1">
      <w:pPr>
        <w:pStyle w:val="Heading2"/>
      </w:pPr>
      <w:bookmarkStart w:id="5" w:name="_Les_routes"/>
      <w:bookmarkStart w:id="6" w:name="_Toc69724167"/>
      <w:bookmarkEnd w:id="5"/>
      <w:r>
        <w:t>Les routes</w:t>
      </w:r>
      <w:bookmarkEnd w:id="6"/>
    </w:p>
    <w:p w14:paraId="78F9FC11" w14:textId="41C0342C" w:rsidR="007E49B1" w:rsidRDefault="007E49B1" w:rsidP="007E49B1"/>
    <w:p w14:paraId="059E62F1" w14:textId="711BA039" w:rsidR="007E49B1" w:rsidRDefault="007E49B1" w:rsidP="007E49B1">
      <w:r>
        <w:t>Afin de pouvoir accéder aux différentes parties du site, plusieurs routes ont été créées. Certaines sont accessibles sans être connectés et d’autres nécessitent une connexion simple ou spécifique, à savoir qu’une connexion simple ici correspond à un utilisateur lambda et une connexion spécifique correspond à un compte Administrateur.</w:t>
      </w:r>
    </w:p>
    <w:p w14:paraId="4BDE98ED" w14:textId="35C72BBC" w:rsidR="007E49B1" w:rsidRDefault="007E49B1" w:rsidP="007E49B1">
      <w:r>
        <w:t>Voici un rapide tour des différentes routes</w:t>
      </w:r>
      <w:r w:rsidR="00565918">
        <w:t>, leurs correspondances</w:t>
      </w:r>
      <w:r>
        <w:t xml:space="preserve"> et leurs restrictions :</w:t>
      </w:r>
    </w:p>
    <w:p w14:paraId="34E5ACDB" w14:textId="5B3A122B" w:rsidR="00774503" w:rsidRDefault="00774503" w:rsidP="007E49B1"/>
    <w:p w14:paraId="5DD7DC47" w14:textId="77777777" w:rsidR="00774503" w:rsidRDefault="00774503" w:rsidP="007E49B1"/>
    <w:tbl>
      <w:tblPr>
        <w:tblStyle w:val="ListTable7Colorful-Accent1"/>
        <w:tblW w:w="0" w:type="auto"/>
        <w:tblLook w:val="04A0" w:firstRow="1" w:lastRow="0" w:firstColumn="1" w:lastColumn="0" w:noHBand="0" w:noVBand="1"/>
      </w:tblPr>
      <w:tblGrid>
        <w:gridCol w:w="2045"/>
        <w:gridCol w:w="3484"/>
        <w:gridCol w:w="4217"/>
      </w:tblGrid>
      <w:tr w:rsidR="00F70365" w14:paraId="1508C79A" w14:textId="4F616A91" w:rsidTr="008E4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45" w:type="dxa"/>
          </w:tcPr>
          <w:p w14:paraId="1DD4131A" w14:textId="1EE52B2A" w:rsidR="00F70365" w:rsidRDefault="00F70365" w:rsidP="00574F33">
            <w:pPr>
              <w:jc w:val="center"/>
            </w:pPr>
            <w:r>
              <w:lastRenderedPageBreak/>
              <w:t>Routes</w:t>
            </w:r>
          </w:p>
        </w:tc>
        <w:tc>
          <w:tcPr>
            <w:tcW w:w="3484" w:type="dxa"/>
          </w:tcPr>
          <w:p w14:paraId="6BED98B8" w14:textId="78D4B1FF" w:rsidR="00F70365" w:rsidRDefault="00574F33" w:rsidP="007E49B1">
            <w:pPr>
              <w:cnfStyle w:val="100000000000" w:firstRow="1" w:lastRow="0" w:firstColumn="0" w:lastColumn="0" w:oddVBand="0" w:evenVBand="0" w:oddHBand="0" w:evenHBand="0" w:firstRowFirstColumn="0" w:firstRowLastColumn="0" w:lastRowFirstColumn="0" w:lastRowLastColumn="0"/>
            </w:pPr>
            <w:r>
              <w:t>Correspondance</w:t>
            </w:r>
          </w:p>
        </w:tc>
        <w:tc>
          <w:tcPr>
            <w:tcW w:w="4217" w:type="dxa"/>
          </w:tcPr>
          <w:p w14:paraId="6742159D" w14:textId="09ECFEEA" w:rsidR="00F70365" w:rsidRDefault="00574F33" w:rsidP="007E49B1">
            <w:pPr>
              <w:cnfStyle w:val="100000000000" w:firstRow="1" w:lastRow="0" w:firstColumn="0" w:lastColumn="0" w:oddVBand="0" w:evenVBand="0" w:oddHBand="0" w:evenHBand="0" w:firstRowFirstColumn="0" w:firstRowLastColumn="0" w:lastRowFirstColumn="0" w:lastRowLastColumn="0"/>
            </w:pPr>
            <w:r>
              <w:t>Restrictions</w:t>
            </w:r>
          </w:p>
        </w:tc>
      </w:tr>
      <w:tr w:rsidR="00F70365" w14:paraId="5F6E9365" w14:textId="6D44192D"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0CDE230F" w14:textId="12BD8856" w:rsidR="00F70365" w:rsidRDefault="00F70365" w:rsidP="00574F33">
            <w:pPr>
              <w:jc w:val="center"/>
            </w:pPr>
            <w:r>
              <w:t>«  / »</w:t>
            </w:r>
          </w:p>
        </w:tc>
        <w:tc>
          <w:tcPr>
            <w:tcW w:w="3484" w:type="dxa"/>
            <w:tcBorders>
              <w:right w:val="single" w:sz="4" w:space="0" w:color="auto"/>
            </w:tcBorders>
          </w:tcPr>
          <w:p w14:paraId="40F3AE32" w14:textId="4130E43D" w:rsidR="00F70365" w:rsidRDefault="00F70365" w:rsidP="007E49B1">
            <w:pPr>
              <w:cnfStyle w:val="000000100000" w:firstRow="0" w:lastRow="0" w:firstColumn="0" w:lastColumn="0" w:oddVBand="0" w:evenVBand="0" w:oddHBand="1" w:evenHBand="0" w:firstRowFirstColumn="0" w:firstRowLastColumn="0" w:lastRowFirstColumn="0" w:lastRowLastColumn="0"/>
            </w:pPr>
            <w:r>
              <w:t>La page d’accueil</w:t>
            </w:r>
          </w:p>
        </w:tc>
        <w:tc>
          <w:tcPr>
            <w:tcW w:w="4217" w:type="dxa"/>
            <w:tcBorders>
              <w:top w:val="single" w:sz="4" w:space="0" w:color="3F1D5A" w:themeColor="accent1"/>
              <w:left w:val="single" w:sz="4" w:space="0" w:color="auto"/>
            </w:tcBorders>
          </w:tcPr>
          <w:p w14:paraId="6886B7D3"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114AFC4E" w14:textId="134709D3" w:rsidTr="008E496D">
        <w:tc>
          <w:tcPr>
            <w:cnfStyle w:val="001000000000" w:firstRow="0" w:lastRow="0" w:firstColumn="1" w:lastColumn="0" w:oddVBand="0" w:evenVBand="0" w:oddHBand="0" w:evenHBand="0" w:firstRowFirstColumn="0" w:firstRowLastColumn="0" w:lastRowFirstColumn="0" w:lastRowLastColumn="0"/>
            <w:tcW w:w="2045" w:type="dxa"/>
          </w:tcPr>
          <w:p w14:paraId="3AA77259" w14:textId="1C2F9EE9" w:rsidR="00F70365" w:rsidRDefault="00F70365" w:rsidP="00574F33">
            <w:pPr>
              <w:jc w:val="center"/>
            </w:pPr>
            <w:r>
              <w:t>« /about »</w:t>
            </w:r>
          </w:p>
        </w:tc>
        <w:tc>
          <w:tcPr>
            <w:tcW w:w="3484" w:type="dxa"/>
            <w:tcBorders>
              <w:right w:val="single" w:sz="4" w:space="0" w:color="auto"/>
            </w:tcBorders>
          </w:tcPr>
          <w:p w14:paraId="44DA99CC" w14:textId="02162495"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 A propos »</w:t>
            </w:r>
          </w:p>
        </w:tc>
        <w:tc>
          <w:tcPr>
            <w:tcW w:w="4217" w:type="dxa"/>
            <w:tcBorders>
              <w:left w:val="single" w:sz="4" w:space="0" w:color="auto"/>
            </w:tcBorders>
          </w:tcPr>
          <w:p w14:paraId="275093E8" w14:textId="77777777" w:rsidR="00F70365" w:rsidRDefault="00F70365" w:rsidP="007E49B1">
            <w:pPr>
              <w:cnfStyle w:val="000000000000" w:firstRow="0" w:lastRow="0" w:firstColumn="0" w:lastColumn="0" w:oddVBand="0" w:evenVBand="0" w:oddHBand="0" w:evenHBand="0" w:firstRowFirstColumn="0" w:firstRowLastColumn="0" w:lastRowFirstColumn="0" w:lastRowLastColumn="0"/>
            </w:pPr>
          </w:p>
        </w:tc>
      </w:tr>
      <w:tr w:rsidR="00F70365" w14:paraId="66B979DD" w14:textId="59470438"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C4FACBB" w14:textId="4559D2D1" w:rsidR="00F70365" w:rsidRDefault="00F70365" w:rsidP="00574F33">
            <w:pPr>
              <w:jc w:val="center"/>
            </w:pPr>
            <w:r>
              <w:t>« /contact »</w:t>
            </w:r>
          </w:p>
        </w:tc>
        <w:tc>
          <w:tcPr>
            <w:tcW w:w="3484" w:type="dxa"/>
            <w:tcBorders>
              <w:right w:val="single" w:sz="4" w:space="0" w:color="auto"/>
            </w:tcBorders>
          </w:tcPr>
          <w:p w14:paraId="37A2418C" w14:textId="39DEDF92" w:rsidR="00F70365" w:rsidRDefault="00F70365" w:rsidP="007E49B1">
            <w:pPr>
              <w:cnfStyle w:val="000000100000" w:firstRow="0" w:lastRow="0" w:firstColumn="0" w:lastColumn="0" w:oddVBand="0" w:evenVBand="0" w:oddHBand="1" w:evenHBand="0" w:firstRowFirstColumn="0" w:firstRowLastColumn="0" w:lastRowFirstColumn="0" w:lastRowLastColumn="0"/>
            </w:pPr>
            <w:r>
              <w:t>La page de contact</w:t>
            </w:r>
          </w:p>
        </w:tc>
        <w:tc>
          <w:tcPr>
            <w:tcW w:w="4217" w:type="dxa"/>
            <w:tcBorders>
              <w:left w:val="single" w:sz="4" w:space="0" w:color="auto"/>
            </w:tcBorders>
          </w:tcPr>
          <w:p w14:paraId="1479C97D"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26E1024A" w14:textId="1F337E87" w:rsidTr="008E496D">
        <w:tc>
          <w:tcPr>
            <w:cnfStyle w:val="001000000000" w:firstRow="0" w:lastRow="0" w:firstColumn="1" w:lastColumn="0" w:oddVBand="0" w:evenVBand="0" w:oddHBand="0" w:evenHBand="0" w:firstRowFirstColumn="0" w:firstRowLastColumn="0" w:lastRowFirstColumn="0" w:lastRowLastColumn="0"/>
            <w:tcW w:w="2045" w:type="dxa"/>
          </w:tcPr>
          <w:p w14:paraId="0ABAE0D6" w14:textId="6D02D103" w:rsidR="00F70365" w:rsidRDefault="00F70365" w:rsidP="00574F33">
            <w:pPr>
              <w:jc w:val="center"/>
            </w:pPr>
            <w:r>
              <w:t>« /login »</w:t>
            </w:r>
          </w:p>
        </w:tc>
        <w:tc>
          <w:tcPr>
            <w:tcW w:w="3484" w:type="dxa"/>
            <w:tcBorders>
              <w:right w:val="single" w:sz="4" w:space="0" w:color="auto"/>
            </w:tcBorders>
          </w:tcPr>
          <w:p w14:paraId="3E503A7F" w14:textId="3AD83D81"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connexion</w:t>
            </w:r>
          </w:p>
        </w:tc>
        <w:tc>
          <w:tcPr>
            <w:tcW w:w="4217" w:type="dxa"/>
            <w:tcBorders>
              <w:left w:val="single" w:sz="4" w:space="0" w:color="auto"/>
            </w:tcBorders>
          </w:tcPr>
          <w:p w14:paraId="1589CAC6" w14:textId="77777777" w:rsidR="00F70365" w:rsidRDefault="00F70365" w:rsidP="007E49B1">
            <w:pPr>
              <w:cnfStyle w:val="000000000000" w:firstRow="0" w:lastRow="0" w:firstColumn="0" w:lastColumn="0" w:oddVBand="0" w:evenVBand="0" w:oddHBand="0" w:evenHBand="0" w:firstRowFirstColumn="0" w:firstRowLastColumn="0" w:lastRowFirstColumn="0" w:lastRowLastColumn="0"/>
            </w:pPr>
          </w:p>
        </w:tc>
      </w:tr>
      <w:tr w:rsidR="00F70365" w14:paraId="6107FCC9" w14:textId="6234DD94"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114E5579" w14:textId="6E1FD93C" w:rsidR="00F70365" w:rsidRDefault="00F70365" w:rsidP="00574F33">
            <w:pPr>
              <w:jc w:val="center"/>
            </w:pPr>
            <w:r>
              <w:t>« /</w:t>
            </w:r>
            <w:proofErr w:type="spellStart"/>
            <w:r>
              <w:t>logout</w:t>
            </w:r>
            <w:proofErr w:type="spellEnd"/>
            <w:r>
              <w:t> »</w:t>
            </w:r>
          </w:p>
        </w:tc>
        <w:tc>
          <w:tcPr>
            <w:tcW w:w="3484" w:type="dxa"/>
            <w:tcBorders>
              <w:right w:val="single" w:sz="4" w:space="0" w:color="auto"/>
            </w:tcBorders>
          </w:tcPr>
          <w:p w14:paraId="0531C2BA" w14:textId="27266967" w:rsidR="00F70365" w:rsidRDefault="00F70365" w:rsidP="007E49B1">
            <w:pPr>
              <w:cnfStyle w:val="000000100000" w:firstRow="0" w:lastRow="0" w:firstColumn="0" w:lastColumn="0" w:oddVBand="0" w:evenVBand="0" w:oddHBand="1" w:evenHBand="0" w:firstRowFirstColumn="0" w:firstRowLastColumn="0" w:lastRowFirstColumn="0" w:lastRowLastColumn="0"/>
            </w:pPr>
            <w:r>
              <w:t xml:space="preserve">La page de déconnexion </w:t>
            </w:r>
          </w:p>
        </w:tc>
        <w:tc>
          <w:tcPr>
            <w:tcW w:w="4217" w:type="dxa"/>
            <w:tcBorders>
              <w:left w:val="single" w:sz="4" w:space="0" w:color="auto"/>
            </w:tcBorders>
          </w:tcPr>
          <w:p w14:paraId="212553D4" w14:textId="77777777" w:rsidR="00F70365" w:rsidRDefault="00F70365" w:rsidP="007E49B1">
            <w:pPr>
              <w:cnfStyle w:val="000000100000" w:firstRow="0" w:lastRow="0" w:firstColumn="0" w:lastColumn="0" w:oddVBand="0" w:evenVBand="0" w:oddHBand="1" w:evenHBand="0" w:firstRowFirstColumn="0" w:firstRowLastColumn="0" w:lastRowFirstColumn="0" w:lastRowLastColumn="0"/>
            </w:pPr>
          </w:p>
        </w:tc>
      </w:tr>
      <w:tr w:rsidR="00F70365" w14:paraId="16905839" w14:textId="300DB66C" w:rsidTr="008E496D">
        <w:tc>
          <w:tcPr>
            <w:cnfStyle w:val="001000000000" w:firstRow="0" w:lastRow="0" w:firstColumn="1" w:lastColumn="0" w:oddVBand="0" w:evenVBand="0" w:oddHBand="0" w:evenHBand="0" w:firstRowFirstColumn="0" w:firstRowLastColumn="0" w:lastRowFirstColumn="0" w:lastRowLastColumn="0"/>
            <w:tcW w:w="2045" w:type="dxa"/>
          </w:tcPr>
          <w:p w14:paraId="301984BA" w14:textId="04B47373" w:rsidR="00F70365" w:rsidRDefault="00F70365" w:rsidP="00574F33">
            <w:pPr>
              <w:jc w:val="center"/>
            </w:pPr>
            <w:r>
              <w:t>« /article/{id} »</w:t>
            </w:r>
          </w:p>
        </w:tc>
        <w:tc>
          <w:tcPr>
            <w:tcW w:w="3484" w:type="dxa"/>
            <w:tcBorders>
              <w:right w:val="single" w:sz="4" w:space="0" w:color="auto"/>
            </w:tcBorders>
          </w:tcPr>
          <w:p w14:paraId="5E0590C9" w14:textId="458BE6F8" w:rsidR="00F70365" w:rsidRDefault="00F70365" w:rsidP="007E49B1">
            <w:pPr>
              <w:cnfStyle w:val="000000000000" w:firstRow="0" w:lastRow="0" w:firstColumn="0" w:lastColumn="0" w:oddVBand="0" w:evenVBand="0" w:oddHBand="0" w:evenHBand="0" w:firstRowFirstColumn="0" w:firstRowLastColumn="0" w:lastRowFirstColumn="0" w:lastRowLastColumn="0"/>
            </w:pPr>
            <w:r>
              <w:t>La page de détail d’un article</w:t>
            </w:r>
          </w:p>
        </w:tc>
        <w:tc>
          <w:tcPr>
            <w:tcW w:w="4217" w:type="dxa"/>
            <w:tcBorders>
              <w:left w:val="single" w:sz="4" w:space="0" w:color="auto"/>
            </w:tcBorders>
          </w:tcPr>
          <w:p w14:paraId="191C0EE0" w14:textId="3E142D9B" w:rsidR="00F70365" w:rsidRDefault="00F70365" w:rsidP="007E49B1">
            <w:pPr>
              <w:cnfStyle w:val="000000000000" w:firstRow="0" w:lastRow="0" w:firstColumn="0" w:lastColumn="0" w:oddVBand="0" w:evenVBand="0" w:oddHBand="0" w:evenHBand="0" w:firstRowFirstColumn="0" w:firstRowLastColumn="0" w:lastRowFirstColumn="0" w:lastRowLastColumn="0"/>
            </w:pPr>
            <w:r>
              <w:t xml:space="preserve">Où {id} est </w:t>
            </w:r>
            <w:proofErr w:type="spellStart"/>
            <w:r>
              <w:t>l’id</w:t>
            </w:r>
            <w:proofErr w:type="spellEnd"/>
            <w:r>
              <w:t xml:space="preserve"> de l’article ciblé</w:t>
            </w:r>
          </w:p>
        </w:tc>
      </w:tr>
      <w:tr w:rsidR="00F70365" w14:paraId="015AC178" w14:textId="64735F58" w:rsidTr="008E4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5" w:type="dxa"/>
          </w:tcPr>
          <w:p w14:paraId="3A953715" w14:textId="4FE372FE" w:rsidR="00F70365" w:rsidRDefault="00574F33" w:rsidP="00574F33">
            <w:pPr>
              <w:jc w:val="center"/>
            </w:pPr>
            <w:r>
              <w:t>« /admin »</w:t>
            </w:r>
          </w:p>
        </w:tc>
        <w:tc>
          <w:tcPr>
            <w:tcW w:w="3484" w:type="dxa"/>
            <w:tcBorders>
              <w:right w:val="single" w:sz="4" w:space="0" w:color="auto"/>
            </w:tcBorders>
          </w:tcPr>
          <w:p w14:paraId="096EF933" w14:textId="5BE88461" w:rsidR="00F70365" w:rsidRDefault="00574F33" w:rsidP="007E49B1">
            <w:pPr>
              <w:cnfStyle w:val="000000100000" w:firstRow="0" w:lastRow="0" w:firstColumn="0" w:lastColumn="0" w:oddVBand="0" w:evenVBand="0" w:oddHBand="1" w:evenHBand="0" w:firstRowFirstColumn="0" w:firstRowLastColumn="0" w:lastRowFirstColumn="0" w:lastRowLastColumn="0"/>
            </w:pPr>
            <w:r>
              <w:t>La page d’administration du site</w:t>
            </w:r>
          </w:p>
        </w:tc>
        <w:tc>
          <w:tcPr>
            <w:tcW w:w="4217" w:type="dxa"/>
            <w:tcBorders>
              <w:left w:val="single" w:sz="4" w:space="0" w:color="auto"/>
            </w:tcBorders>
          </w:tcPr>
          <w:p w14:paraId="391DA71C" w14:textId="76D329BF" w:rsidR="00F70365" w:rsidRDefault="0052681E" w:rsidP="007E49B1">
            <w:pPr>
              <w:cnfStyle w:val="000000100000" w:firstRow="0" w:lastRow="0" w:firstColumn="0" w:lastColumn="0" w:oddVBand="0" w:evenVBand="0" w:oddHBand="1" w:evenHBand="0" w:firstRowFirstColumn="0" w:firstRowLastColumn="0" w:lastRowFirstColumn="0" w:lastRowLastColumn="0"/>
            </w:pPr>
            <w:r>
              <w:t>Seuls les utilisateurs</w:t>
            </w:r>
            <w:r w:rsidR="00574F33">
              <w:t xml:space="preserve"> disposant du rôle admin et/ou auteur y auront accès</w:t>
            </w:r>
          </w:p>
        </w:tc>
      </w:tr>
    </w:tbl>
    <w:p w14:paraId="4D7F6C86" w14:textId="5B860737" w:rsidR="007E49B1" w:rsidRDefault="007E49B1" w:rsidP="007E49B1"/>
    <w:p w14:paraId="7AAD5CEC" w14:textId="77777777" w:rsidR="007E49B1" w:rsidRDefault="007E49B1" w:rsidP="007E49B1"/>
    <w:p w14:paraId="3A2B43D7" w14:textId="77777777" w:rsidR="00B069F5" w:rsidRDefault="00373438" w:rsidP="00373438">
      <w:pPr>
        <w:pStyle w:val="Heading1"/>
      </w:pPr>
      <w:bookmarkStart w:id="7" w:name="_Toc69724168"/>
      <w:r>
        <w:t>FONCTIONNALITES</w:t>
      </w:r>
      <w:bookmarkEnd w:id="7"/>
    </w:p>
    <w:p w14:paraId="46312A51" w14:textId="77777777" w:rsidR="00B069F5" w:rsidRDefault="00B069F5" w:rsidP="00B069F5"/>
    <w:p w14:paraId="40C75D99" w14:textId="1A5BA5B6" w:rsidR="00B069F5" w:rsidRDefault="00B069F5" w:rsidP="00B069F5">
      <w:r>
        <w:t>Concernant les fonctionnalités présentes dans le blog, voici un résumé de chacune</w:t>
      </w:r>
      <w:r w:rsidR="00522ACD">
        <w:t xml:space="preserve"> d’entre elles.</w:t>
      </w:r>
    </w:p>
    <w:p w14:paraId="6FBD2BBF" w14:textId="7CA96424" w:rsidR="00522ACD" w:rsidRDefault="00522ACD" w:rsidP="00522ACD">
      <w:pPr>
        <w:pStyle w:val="Heading2"/>
        <w:numPr>
          <w:ilvl w:val="0"/>
          <w:numId w:val="19"/>
        </w:numPr>
      </w:pPr>
      <w:bookmarkStart w:id="8" w:name="_Toc69724169"/>
      <w:r>
        <w:t>Se connecter / Déconnecter</w:t>
      </w:r>
      <w:bookmarkEnd w:id="8"/>
    </w:p>
    <w:p w14:paraId="6DC38B5B" w14:textId="06E20442" w:rsidR="00522ACD" w:rsidRDefault="00522ACD" w:rsidP="00B069F5"/>
    <w:p w14:paraId="5C43343A" w14:textId="40671146" w:rsidR="00A44299" w:rsidRDefault="00C407E8" w:rsidP="00B069F5">
      <w:r>
        <w:t>Pour avoir accès à la plupart des fonctionnalités du blog, il nous faut pour cela nous connecter avec un compte. La page dédiée à la connexion est disponible soit par la route « /login » (</w:t>
      </w:r>
      <w:proofErr w:type="spellStart"/>
      <w:r>
        <w:t>cf</w:t>
      </w:r>
      <w:proofErr w:type="spellEnd"/>
      <w:r>
        <w:t xml:space="preserve"> </w:t>
      </w:r>
      <w:hyperlink w:anchor="_Les_routes" w:history="1">
        <w:r w:rsidRPr="00C407E8">
          <w:rPr>
            <w:rStyle w:val="Hyperlink"/>
          </w:rPr>
          <w:t>Les routes</w:t>
        </w:r>
      </w:hyperlink>
      <w:r>
        <w:t xml:space="preserve">) </w:t>
      </w:r>
      <w:r w:rsidR="00064BBC">
        <w:t xml:space="preserve">soit </w:t>
      </w:r>
      <w:r>
        <w:t xml:space="preserve">par le lien dans la </w:t>
      </w:r>
      <w:proofErr w:type="spellStart"/>
      <w:r>
        <w:t>navbar</w:t>
      </w:r>
      <w:proofErr w:type="spellEnd"/>
      <w:r w:rsidR="00064BBC">
        <w:t xml:space="preserve">, qui n’apparaîtra que si nous ne sommes pas déjà </w:t>
      </w:r>
      <w:r w:rsidR="00A44299">
        <w:t>connectés</w:t>
      </w:r>
      <w:r w:rsidR="00064BBC">
        <w:t xml:space="preserve">. </w:t>
      </w:r>
    </w:p>
    <w:p w14:paraId="211B2497" w14:textId="73862CFE" w:rsidR="00A44299" w:rsidRDefault="00A44299" w:rsidP="00B069F5"/>
    <w:p w14:paraId="7D791158" w14:textId="3FE01D76" w:rsidR="00A44299" w:rsidRPr="00A44299" w:rsidRDefault="00A44299" w:rsidP="00A44299">
      <w:pPr>
        <w:pStyle w:val="Heading2"/>
      </w:pPr>
      <w:bookmarkStart w:id="9" w:name="_Toc69724170"/>
      <w:proofErr w:type="spellStart"/>
      <w:r w:rsidRPr="00A44299">
        <w:t>NavBar</w:t>
      </w:r>
      <w:proofErr w:type="spellEnd"/>
      <w:r w:rsidRPr="00A44299">
        <w:t xml:space="preserve"> et </w:t>
      </w:r>
      <w:proofErr w:type="spellStart"/>
      <w:r w:rsidRPr="00A44299">
        <w:t>Footer</w:t>
      </w:r>
      <w:bookmarkEnd w:id="9"/>
      <w:proofErr w:type="spellEnd"/>
    </w:p>
    <w:p w14:paraId="7ACE26D4" w14:textId="52A207FC" w:rsidR="00B069F5" w:rsidRDefault="00B069F5" w:rsidP="00B069F5"/>
    <w:p w14:paraId="2D194011" w14:textId="0B3B635A" w:rsidR="00A44299" w:rsidRDefault="00A44299" w:rsidP="00B069F5">
      <w:r>
        <w:t xml:space="preserve">Afin de pouvoir retrouver la </w:t>
      </w:r>
      <w:proofErr w:type="spellStart"/>
      <w:r>
        <w:t>navbar</w:t>
      </w:r>
      <w:proofErr w:type="spellEnd"/>
      <w:r>
        <w:t xml:space="preserve"> et le </w:t>
      </w:r>
      <w:proofErr w:type="spellStart"/>
      <w:r>
        <w:t>footer</w:t>
      </w:r>
      <w:proofErr w:type="spellEnd"/>
      <w:r>
        <w:t xml:space="preserve"> sur toutes les pages (or backoffice), je les ai intégrés directement dans le fichier de base nommé « </w:t>
      </w:r>
      <w:proofErr w:type="spellStart"/>
      <w:r>
        <w:t>base.html.twig</w:t>
      </w:r>
      <w:proofErr w:type="spellEnd"/>
      <w:r>
        <w:t xml:space="preserve"> », qui sert de base de </w:t>
      </w:r>
      <w:proofErr w:type="spellStart"/>
      <w:r>
        <w:t>template</w:t>
      </w:r>
      <w:proofErr w:type="spellEnd"/>
      <w:r>
        <w:t xml:space="preserve"> à toutes les pages et où l’on retrouve les appels CDN pour Bootstrap</w:t>
      </w:r>
      <w:r w:rsidR="00423DD3">
        <w:t xml:space="preserve"> ainsi que le titre du site</w:t>
      </w:r>
      <w:r>
        <w:t>.</w:t>
      </w:r>
    </w:p>
    <w:p w14:paraId="14F9DA44" w14:textId="1C3DE659" w:rsidR="00B069F5" w:rsidRDefault="00885E17" w:rsidP="00B069F5">
      <w:r>
        <w:t xml:space="preserve">La </w:t>
      </w:r>
      <w:proofErr w:type="spellStart"/>
      <w:r>
        <w:t>navbar</w:t>
      </w:r>
      <w:proofErr w:type="spellEnd"/>
      <w:r>
        <w:t xml:space="preserve"> et le </w:t>
      </w:r>
      <w:proofErr w:type="spellStart"/>
      <w:r>
        <w:t>footer</w:t>
      </w:r>
      <w:proofErr w:type="spellEnd"/>
      <w:r>
        <w:t xml:space="preserve"> ont chacun un fichier </w:t>
      </w:r>
      <w:proofErr w:type="spellStart"/>
      <w:r>
        <w:t>twig</w:t>
      </w:r>
      <w:proofErr w:type="spellEnd"/>
      <w:r>
        <w:t xml:space="preserve"> nommé respectivement « </w:t>
      </w:r>
      <w:proofErr w:type="spellStart"/>
      <w:r>
        <w:t>navbar.html.twig</w:t>
      </w:r>
      <w:proofErr w:type="spellEnd"/>
      <w:r>
        <w:t> » et « </w:t>
      </w:r>
      <w:proofErr w:type="spellStart"/>
      <w:r>
        <w:t>footer.html.twig</w:t>
      </w:r>
      <w:proofErr w:type="spellEnd"/>
      <w:r>
        <w:t> ». Nous pouvons y retrouver les liens vers les différentes pages, avec une condition pour l’apparition de certains liens (Se connecter/Se déconnecter notamment).</w:t>
      </w:r>
    </w:p>
    <w:p w14:paraId="0DBAA825" w14:textId="4CD155AD" w:rsidR="008236AF" w:rsidRDefault="008236AF" w:rsidP="00B069F5"/>
    <w:p w14:paraId="15D0BD92" w14:textId="6F4B3CC0" w:rsidR="008236AF" w:rsidRDefault="008236AF" w:rsidP="008236AF">
      <w:pPr>
        <w:pStyle w:val="Heading2"/>
      </w:pPr>
      <w:bookmarkStart w:id="10" w:name="_Toc69724171"/>
      <w:r>
        <w:lastRenderedPageBreak/>
        <w:t>Liste des articles</w:t>
      </w:r>
      <w:bookmarkEnd w:id="10"/>
      <w:r>
        <w:t xml:space="preserve"> </w:t>
      </w:r>
    </w:p>
    <w:p w14:paraId="346672B5" w14:textId="594B6564" w:rsidR="008236AF" w:rsidRDefault="008236AF" w:rsidP="00B069F5"/>
    <w:p w14:paraId="3C7D8CCA" w14:textId="56770556" w:rsidR="008236AF" w:rsidRDefault="008236AF" w:rsidP="00B069F5">
      <w:r>
        <w:t>Les articles sont listés dans la page d’accueil du site, selon leur état de visibilité. S’ils sont visibles alors ils sont affichés sinon ils ne seront même pas générés dans la page.</w:t>
      </w:r>
      <w:r w:rsidR="00CA5B8A">
        <w:t xml:space="preserve"> </w:t>
      </w:r>
    </w:p>
    <w:p w14:paraId="2F1499EC" w14:textId="4461B8DE" w:rsidR="00CA5B8A" w:rsidRDefault="00CA5B8A" w:rsidP="00B069F5"/>
    <w:p w14:paraId="73FDF716" w14:textId="5F7B2BC3" w:rsidR="00CA5B8A" w:rsidRDefault="00576C32" w:rsidP="00576C32">
      <w:pPr>
        <w:pStyle w:val="Heading2"/>
      </w:pPr>
      <w:bookmarkStart w:id="11" w:name="_Toc69724172"/>
      <w:r>
        <w:t>Détail d’article</w:t>
      </w:r>
      <w:bookmarkEnd w:id="11"/>
    </w:p>
    <w:p w14:paraId="134AB62D" w14:textId="343BAA20" w:rsidR="00576C32" w:rsidRDefault="00576C32" w:rsidP="00B069F5"/>
    <w:p w14:paraId="6FFA55EE" w14:textId="2FA16DC9" w:rsidR="00576C32" w:rsidRDefault="00576C32" w:rsidP="00B069F5">
      <w:r>
        <w:t>Les articles ont chacun un lien vers une page de détail qui leur est dédiée. La route se basant sur leur id respectif, il n’y a normalement aucun problème de mélange d’article.</w:t>
      </w:r>
    </w:p>
    <w:p w14:paraId="5EFD965A" w14:textId="417DEED6" w:rsidR="00722A4B" w:rsidRDefault="00722A4B" w:rsidP="00B069F5"/>
    <w:p w14:paraId="1740500D" w14:textId="194BC111" w:rsidR="00722A4B" w:rsidRDefault="00722A4B" w:rsidP="00B069F5"/>
    <w:p w14:paraId="0A3A6173" w14:textId="0B754DFC" w:rsidR="00722A4B" w:rsidRDefault="00722A4B" w:rsidP="00722A4B">
      <w:pPr>
        <w:pStyle w:val="Heading2"/>
      </w:pPr>
      <w:bookmarkStart w:id="12" w:name="_Toc69724173"/>
      <w:r>
        <w:t>Backoffice</w:t>
      </w:r>
      <w:bookmarkEnd w:id="12"/>
      <w:r>
        <w:t xml:space="preserve"> </w:t>
      </w:r>
    </w:p>
    <w:p w14:paraId="2E3D70A0" w14:textId="77777777" w:rsidR="00722A4B" w:rsidRDefault="00722A4B" w:rsidP="00B069F5"/>
    <w:p w14:paraId="31ABAD4B" w14:textId="2458FD6E" w:rsidR="00CA5B8A" w:rsidRDefault="00722A4B" w:rsidP="00B069F5">
      <w:r>
        <w:t>Le backoffice est accessible que si l’utilisateur connecté possède le rôle « Admin » car tous les utilisateurs n’ont pas accès aux backoffice où les utilisateurs, les articles</w:t>
      </w:r>
      <w:r w:rsidR="005B30F9">
        <w:t>, les catégories</w:t>
      </w:r>
      <w:r>
        <w:t xml:space="preserve"> et les commentaires sont gérés.</w:t>
      </w:r>
    </w:p>
    <w:p w14:paraId="2376F92F" w14:textId="2131B33E" w:rsidR="005B30F9" w:rsidRDefault="005B30F9" w:rsidP="00B069F5">
      <w:r>
        <w:t>Nous avons donc un espace pour créer les utilisateurs, les modifier et les supprimer. Cela sera pareil pour les autres espaces d’administration concernant les articles, les catégories et les commentaires.</w:t>
      </w:r>
    </w:p>
    <w:p w14:paraId="17AA923E" w14:textId="77777777" w:rsidR="005B30F9" w:rsidRDefault="005B30F9" w:rsidP="00B069F5"/>
    <w:p w14:paraId="5738DD71" w14:textId="77777777" w:rsidR="005B30F9" w:rsidRDefault="005B30F9" w:rsidP="00B069F5"/>
    <w:p w14:paraId="06066792" w14:textId="51B4825C" w:rsidR="00321F70" w:rsidRDefault="00321F70" w:rsidP="00B069F5">
      <w:r>
        <w:br w:type="page"/>
      </w:r>
    </w:p>
    <w:p w14:paraId="0A8DFDA1" w14:textId="6C41CAA3" w:rsidR="00321F70" w:rsidRPr="008333EF" w:rsidRDefault="00321F70" w:rsidP="00321F70">
      <w:pPr>
        <w:pStyle w:val="Heading1"/>
      </w:pPr>
      <w:bookmarkStart w:id="13" w:name="_Toc69724174"/>
      <w:r w:rsidRPr="008333EF">
        <w:lastRenderedPageBreak/>
        <w:t>PR</w:t>
      </w:r>
      <w:r w:rsidR="00AD64F3">
        <w:t>OBLEMES RENCONTRES</w:t>
      </w:r>
      <w:bookmarkEnd w:id="13"/>
    </w:p>
    <w:p w14:paraId="0447C2BD" w14:textId="77777777" w:rsidR="00321F70" w:rsidRDefault="00321F70" w:rsidP="00321F70">
      <w:pPr>
        <w:rPr>
          <w:rFonts w:asciiTheme="majorHAnsi" w:eastAsiaTheme="majorEastAsia" w:hAnsiTheme="majorHAnsi" w:cstheme="majorBidi"/>
          <w:b/>
          <w:bCs/>
          <w:color w:val="3F1D5A" w:themeColor="accent1"/>
          <w:sz w:val="28"/>
          <w:szCs w:val="26"/>
        </w:rPr>
      </w:pPr>
    </w:p>
    <w:p w14:paraId="48BE040A" w14:textId="5CEDB10E" w:rsidR="00321F70" w:rsidRDefault="00885CC8" w:rsidP="00885CC8">
      <w:pPr>
        <w:pStyle w:val="Heading2"/>
        <w:numPr>
          <w:ilvl w:val="0"/>
          <w:numId w:val="17"/>
        </w:numPr>
      </w:pPr>
      <w:bookmarkStart w:id="14" w:name="_Fichier_.gitignore_ne"/>
      <w:bookmarkStart w:id="15" w:name="_Toc69724175"/>
      <w:bookmarkEnd w:id="14"/>
      <w:r>
        <w:t>Fichier .</w:t>
      </w:r>
      <w:proofErr w:type="spellStart"/>
      <w:r>
        <w:t>gitignore</w:t>
      </w:r>
      <w:proofErr w:type="spellEnd"/>
      <w:r>
        <w:t xml:space="preserve"> ne fonctionnant pas</w:t>
      </w:r>
      <w:bookmarkEnd w:id="15"/>
    </w:p>
    <w:p w14:paraId="25AE56DB" w14:textId="2C46D133" w:rsidR="00885CC8" w:rsidRDefault="00885CC8" w:rsidP="00885CC8"/>
    <w:p w14:paraId="33D44980" w14:textId="77A66B7B" w:rsidR="00885CC8" w:rsidRDefault="000C2898" w:rsidP="00885CC8">
      <w:r>
        <w:t>Comme pour tout projet utilisant Git, nous avons la possibilité de renseigner dans un fichier les éléments que nous ne voulons pas pousser sur le repository Git. C’est le fichier : .</w:t>
      </w:r>
      <w:proofErr w:type="spellStart"/>
      <w:r>
        <w:t>gitignore</w:t>
      </w:r>
      <w:proofErr w:type="spellEnd"/>
      <w:r>
        <w:t>.</w:t>
      </w:r>
    </w:p>
    <w:p w14:paraId="46F32E0D" w14:textId="4459A9F4" w:rsidR="000C2898" w:rsidRDefault="000C2898" w:rsidP="00885CC8">
      <w:r>
        <w:t xml:space="preserve">J’avais donc utilisé ce fichier pour ne pas diffuser les dossiers de </w:t>
      </w:r>
      <w:proofErr w:type="spellStart"/>
      <w:r>
        <w:t>React</w:t>
      </w:r>
      <w:proofErr w:type="spellEnd"/>
      <w:r>
        <w:t xml:space="preserve"> et de </w:t>
      </w:r>
      <w:proofErr w:type="spellStart"/>
      <w:r>
        <w:t>Vscode</w:t>
      </w:r>
      <w:proofErr w:type="spellEnd"/>
      <w:r>
        <w:t xml:space="preserve"> (respectivement, </w:t>
      </w:r>
      <w:proofErr w:type="spellStart"/>
      <w:r>
        <w:t>node_modules</w:t>
      </w:r>
      <w:proofErr w:type="spellEnd"/>
      <w:r>
        <w:t xml:space="preserve"> et .</w:t>
      </w:r>
      <w:proofErr w:type="spellStart"/>
      <w:r>
        <w:t>vscode</w:t>
      </w:r>
      <w:proofErr w:type="spellEnd"/>
      <w:r>
        <w:t>) cependant le repository Git les avait quand même</w:t>
      </w:r>
      <w:r w:rsidR="00606740">
        <w:t xml:space="preserve"> archivés</w:t>
      </w:r>
      <w:r>
        <w:t xml:space="preserve">. J’ai donc réalisé un test, en utilisant un fichier à ne pas diffuser et ça ne fonctionnait toujours pas. </w:t>
      </w:r>
    </w:p>
    <w:p w14:paraId="32E447EB" w14:textId="2A674EEE" w:rsidR="000C2898" w:rsidRDefault="000C2898" w:rsidP="00885CC8">
      <w:r>
        <w:t>J’ai donc cherché et trouvé un tutoriel</w:t>
      </w:r>
      <w:r w:rsidR="00CE510A">
        <w:rPr>
          <w:rStyle w:val="FootnoteReference"/>
        </w:rPr>
        <w:footnoteReference w:id="2"/>
      </w:r>
      <w:r>
        <w:t xml:space="preserve"> pour le faire fonctionner mais j’ai dû faire une erreur lors du push car la branche main de mon repository ne comporte maintenant qu’un fichier README et un dossier vide. </w:t>
      </w:r>
    </w:p>
    <w:p w14:paraId="689AC1F8" w14:textId="3F8F8EBE" w:rsidR="000C2898" w:rsidRDefault="000C2898" w:rsidP="00885CC8">
      <w:r>
        <w:t xml:space="preserve">Pour </w:t>
      </w:r>
      <w:r w:rsidR="0095465A">
        <w:t>pallier</w:t>
      </w:r>
      <w:r>
        <w:t xml:space="preserve"> ce problème, j’ai donc recréé un dossier en local où j’ai déplacé le code existant puis j’ai créé une nouvelle branche, nommé « Master », qui me sert maintenant comme branche principale. Par la suite, pour ne pas me mélanger, j’ai renommé la branche main en « </w:t>
      </w:r>
      <w:proofErr w:type="spellStart"/>
      <w:r>
        <w:t>Main_error</w:t>
      </w:r>
      <w:proofErr w:type="spellEnd"/>
      <w:r>
        <w:t xml:space="preserve"> ». </w:t>
      </w:r>
    </w:p>
    <w:p w14:paraId="09E67F00" w14:textId="62374115" w:rsidR="000C2898" w:rsidRDefault="000C2898" w:rsidP="00885CC8">
      <w:r>
        <w:t>J’ai remarqué que sur cette nouvelle branche, le fichier .</w:t>
      </w:r>
      <w:proofErr w:type="spellStart"/>
      <w:r>
        <w:t>gitignore</w:t>
      </w:r>
      <w:proofErr w:type="spellEnd"/>
      <w:r>
        <w:t xml:space="preserve"> fonctionne très bien, je n’ai donc pas très bien compris mais ça m’a permis de pouvoir utiliser ce fichier. </w:t>
      </w:r>
    </w:p>
    <w:p w14:paraId="3FC89D3F" w14:textId="0E454CB0" w:rsidR="000C2898" w:rsidRDefault="000C2898" w:rsidP="00885CC8"/>
    <w:p w14:paraId="139BA467" w14:textId="13C52987" w:rsidR="000C2898" w:rsidRDefault="000D616D" w:rsidP="000D616D">
      <w:pPr>
        <w:pStyle w:val="Heading2"/>
      </w:pPr>
      <w:bookmarkStart w:id="16" w:name="_Toc69724176"/>
      <w:r>
        <w:t>Problème de migrations</w:t>
      </w:r>
      <w:bookmarkEnd w:id="16"/>
    </w:p>
    <w:p w14:paraId="0DD6CC67" w14:textId="1C069F06" w:rsidR="000D616D" w:rsidRDefault="000D616D" w:rsidP="00885CC8"/>
    <w:p w14:paraId="7CF251C5" w14:textId="77777777" w:rsidR="002D1F07" w:rsidRDefault="00AF4F26">
      <w:pPr>
        <w:spacing w:after="200" w:line="276" w:lineRule="auto"/>
      </w:pPr>
      <w:r>
        <w:t>Grâce à Doctrine, nous pouvons créer des Entités et des relations entre ces dernières afin de gérer au mieux notre application</w:t>
      </w:r>
      <w:r w:rsidR="002D1F07">
        <w:t xml:space="preserve"> web</w:t>
      </w:r>
      <w:r>
        <w:t xml:space="preserve">. </w:t>
      </w:r>
      <w:r w:rsidR="002D1F07">
        <w:t>Les entités correspondent à des tables dans une base de données comme avec MySQL.</w:t>
      </w:r>
    </w:p>
    <w:p w14:paraId="32D52B39" w14:textId="77777777" w:rsidR="002D1F07" w:rsidRDefault="002D1F07">
      <w:pPr>
        <w:spacing w:after="200" w:line="276" w:lineRule="auto"/>
      </w:pPr>
      <w:r>
        <w:t xml:space="preserve">Ainsi, dès lors que l’on ajoute, modifie ou supprime des informations d’une entité ou carrément l’entité elle-même, on pourra réaliser une migration vers la base de données. C’est ce que j’ai fait lorsque j’ai ajouté l’entité Comment, qui regroupera tous les commentaires liés aux articles et à un utilisateur. </w:t>
      </w:r>
    </w:p>
    <w:p w14:paraId="4EB8B1ED" w14:textId="1735139C" w:rsidR="002D1F07" w:rsidRDefault="002D1F07">
      <w:pPr>
        <w:spacing w:after="200" w:line="276" w:lineRule="auto"/>
      </w:pPr>
      <w:r>
        <w:t xml:space="preserve">J’avais créé l’entité avec la commande </w:t>
      </w:r>
      <w:r w:rsidRPr="002D1F07">
        <w:rPr>
          <w:rStyle w:val="IntenseEmphasis"/>
        </w:rPr>
        <w:t>symfony make:entity</w:t>
      </w:r>
      <w:r>
        <w:t xml:space="preserve"> .</w:t>
      </w:r>
      <w:r w:rsidR="00960F17">
        <w:t xml:space="preserve"> J’ai renseigné mes attributs comme je l’avais fait pour User, Article et </w:t>
      </w:r>
      <w:proofErr w:type="spellStart"/>
      <w:r w:rsidR="00960F17">
        <w:t>Category</w:t>
      </w:r>
      <w:proofErr w:type="spellEnd"/>
      <w:r w:rsidR="00960F17">
        <w:t>, aucune erreur n’était apparue</w:t>
      </w:r>
      <w:r w:rsidR="00F60E71">
        <w:t xml:space="preserve"> pour ces derniers</w:t>
      </w:r>
      <w:r w:rsidR="00960F17">
        <w:t>.</w:t>
      </w:r>
    </w:p>
    <w:p w14:paraId="2F4F1C7E" w14:textId="028764C6" w:rsidR="00960F17" w:rsidRDefault="00960F17">
      <w:pPr>
        <w:spacing w:after="200" w:line="276" w:lineRule="auto"/>
      </w:pPr>
      <w:r>
        <w:t xml:space="preserve">Par la suite j’ai réalisé la commande : </w:t>
      </w:r>
      <w:r w:rsidR="00105258">
        <w:rPr>
          <w:rStyle w:val="IntenseEmphasis"/>
        </w:rPr>
        <w:t>php bin/</w:t>
      </w:r>
      <w:r w:rsidRPr="00960F17">
        <w:rPr>
          <w:rStyle w:val="IntenseEmphasis"/>
        </w:rPr>
        <w:t xml:space="preserve">console </w:t>
      </w:r>
      <w:proofErr w:type="spellStart"/>
      <w:r w:rsidRPr="00960F17">
        <w:rPr>
          <w:rStyle w:val="IntenseEmphasis"/>
        </w:rPr>
        <w:t>make</w:t>
      </w:r>
      <w:proofErr w:type="spellEnd"/>
      <w:r w:rsidRPr="00960F17">
        <w:rPr>
          <w:rStyle w:val="IntenseEmphasis"/>
        </w:rPr>
        <w:t> :</w:t>
      </w:r>
      <w:proofErr w:type="spellStart"/>
      <w:r w:rsidRPr="00960F17">
        <w:rPr>
          <w:rStyle w:val="IntenseEmphasis"/>
        </w:rPr>
        <w:t>migrat</w:t>
      </w:r>
      <w:r w:rsidR="00105258">
        <w:rPr>
          <w:rStyle w:val="IntenseEmphasis"/>
        </w:rPr>
        <w:t>e</w:t>
      </w:r>
      <w:proofErr w:type="spellEnd"/>
      <w:r>
        <w:t xml:space="preserve"> , qui m’a servi à réaliser le fichier de migration. Et quand j’ai </w:t>
      </w:r>
      <w:r w:rsidR="001B7CFF">
        <w:t>rentré</w:t>
      </w:r>
      <w:r>
        <w:t xml:space="preserve"> la commande suivante : </w:t>
      </w:r>
      <w:r w:rsidRPr="00960F17">
        <w:rPr>
          <w:rStyle w:val="IntenseEmphasis"/>
        </w:rPr>
        <w:t xml:space="preserve">php bin/console </w:t>
      </w:r>
      <w:proofErr w:type="spellStart"/>
      <w:r w:rsidRPr="00960F17">
        <w:rPr>
          <w:rStyle w:val="IntenseEmphasis"/>
        </w:rPr>
        <w:lastRenderedPageBreak/>
        <w:t>doctrine:migrations:migrate</w:t>
      </w:r>
      <w:proofErr w:type="spellEnd"/>
      <w:r>
        <w:t xml:space="preserve"> , c’est là que cela m’a mis une erreur. Voici ci-après le screen du résultat obtenu</w:t>
      </w:r>
      <w:r w:rsidR="000328FA">
        <w:t xml:space="preserve"> </w:t>
      </w:r>
      <w:r>
        <w:t xml:space="preserve">: </w:t>
      </w:r>
    </w:p>
    <w:p w14:paraId="66B2D7E9" w14:textId="77777777" w:rsidR="009D3AE1" w:rsidRDefault="00960F17" w:rsidP="009D3AE1">
      <w:pPr>
        <w:keepNext/>
        <w:spacing w:after="200" w:line="276" w:lineRule="auto"/>
      </w:pPr>
      <w:r w:rsidRPr="00960F17">
        <w:rPr>
          <w:noProof/>
        </w:rPr>
        <w:drawing>
          <wp:inline distT="0" distB="0" distL="0" distR="0" wp14:anchorId="4F631180" wp14:editId="74516BA4">
            <wp:extent cx="6188710" cy="1494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494790"/>
                    </a:xfrm>
                    <a:prstGeom prst="rect">
                      <a:avLst/>
                    </a:prstGeom>
                  </pic:spPr>
                </pic:pic>
              </a:graphicData>
            </a:graphic>
          </wp:inline>
        </w:drawing>
      </w:r>
    </w:p>
    <w:p w14:paraId="27A5469F" w14:textId="629A1981" w:rsidR="00960F17" w:rsidRDefault="009D3AE1" w:rsidP="009D3AE1">
      <w:pPr>
        <w:pStyle w:val="Caption"/>
      </w:pPr>
      <w:r>
        <w:t xml:space="preserve">Figure </w:t>
      </w:r>
      <w:fldSimple w:instr=" SEQ Figure \* ARABIC ">
        <w:r w:rsidR="00396A47">
          <w:rPr>
            <w:noProof/>
          </w:rPr>
          <w:t>2</w:t>
        </w:r>
      </w:fldSimple>
      <w:r>
        <w:t xml:space="preserve"> : Erreur pendant la migration</w:t>
      </w:r>
    </w:p>
    <w:p w14:paraId="4CD14DD1" w14:textId="77777777" w:rsidR="00CF0087" w:rsidRPr="00CF0087" w:rsidRDefault="00CF0087" w:rsidP="00CF0087"/>
    <w:p w14:paraId="6C43BC63" w14:textId="5D83C341" w:rsidR="00E84919" w:rsidRPr="00E84919" w:rsidRDefault="00E84919" w:rsidP="00E84919">
      <w:r>
        <w:t xml:space="preserve">J’ai donc demandé de l’aide à l’intervenant du cours de Développement Back, Monsieur POUSSEL Olivier, qui m’a demandé de regarder les moteurs des tables de la </w:t>
      </w:r>
      <w:r w:rsidR="004F5639">
        <w:t>base de données</w:t>
      </w:r>
      <w:r>
        <w:t xml:space="preserve"> car le problème pourrait venir de cela et si ce n’est pas le cas, alors de réaliser des commandes pour mettre à jour composer car ça pourrait venir d’un bug de Symfony.</w:t>
      </w:r>
    </w:p>
    <w:p w14:paraId="32909AEF" w14:textId="556E9BEE" w:rsidR="009D3AE1" w:rsidRDefault="00E84919" w:rsidP="009D3AE1">
      <w:r>
        <w:t xml:space="preserve">Après avoir regardé si les moteurs des tables de la </w:t>
      </w:r>
      <w:proofErr w:type="spellStart"/>
      <w:r>
        <w:t>bdd</w:t>
      </w:r>
      <w:proofErr w:type="spellEnd"/>
      <w:r>
        <w:t xml:space="preserve"> étaient bien en « </w:t>
      </w:r>
      <w:proofErr w:type="spellStart"/>
      <w:r>
        <w:t>innoDB</w:t>
      </w:r>
      <w:proofErr w:type="spellEnd"/>
      <w:r>
        <w:t> » et non pas en « </w:t>
      </w:r>
      <w:proofErr w:type="spellStart"/>
      <w:r>
        <w:t>mylsam</w:t>
      </w:r>
      <w:proofErr w:type="spellEnd"/>
      <w:r>
        <w:t xml:space="preserve"> », </w:t>
      </w:r>
      <w:r w:rsidR="00D13429">
        <w:t>ce qui était juste</w:t>
      </w:r>
      <w:r>
        <w:t xml:space="preserve">, j’ai donc décidé de réaliser les commandes suivantes : </w:t>
      </w:r>
    </w:p>
    <w:p w14:paraId="0F0C1731" w14:textId="257203FF"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update</w:t>
      </w:r>
    </w:p>
    <w:p w14:paraId="3E5A77B2" w14:textId="60658963" w:rsidR="00E84919" w:rsidRPr="00E84919" w:rsidRDefault="00E84919" w:rsidP="00E84919">
      <w:pPr>
        <w:pStyle w:val="ListParagraph"/>
        <w:numPr>
          <w:ilvl w:val="0"/>
          <w:numId w:val="18"/>
        </w:numPr>
        <w:rPr>
          <w:rStyle w:val="IntenseEmphasis"/>
        </w:rPr>
      </w:pPr>
      <w:r>
        <w:rPr>
          <w:rStyle w:val="IntenseEmphasis"/>
        </w:rPr>
        <w:t>c</w:t>
      </w:r>
      <w:r w:rsidRPr="00E84919">
        <w:rPr>
          <w:rStyle w:val="IntenseEmphasis"/>
        </w:rPr>
        <w:t>omposer dump-</w:t>
      </w:r>
      <w:proofErr w:type="spellStart"/>
      <w:r w:rsidRPr="00E84919">
        <w:rPr>
          <w:rStyle w:val="IntenseEmphasis"/>
        </w:rPr>
        <w:t>autoload</w:t>
      </w:r>
      <w:proofErr w:type="spellEnd"/>
    </w:p>
    <w:p w14:paraId="2BC52AED" w14:textId="19D6175C" w:rsidR="00E84919" w:rsidRDefault="00E84919" w:rsidP="00E84919"/>
    <w:p w14:paraId="454AF605" w14:textId="48C48771" w:rsidR="00E84919" w:rsidRDefault="004F5639" w:rsidP="00E84919">
      <w:r>
        <w:t>Et miracle, le problème s’est résolu, la migration n’a eu aucun problème. Ainsi il y a du avoir un bug de Symfony avec des ressources ou des éléments dont je n’ai pas fait attention ou pour d’autres raisons.</w:t>
      </w:r>
    </w:p>
    <w:p w14:paraId="0C3D461F" w14:textId="32E54B8E" w:rsidR="009D3AE1" w:rsidRPr="009D3AE1" w:rsidRDefault="004F5639" w:rsidP="009D3AE1">
      <w:r>
        <w:t xml:space="preserve"> </w:t>
      </w:r>
    </w:p>
    <w:p w14:paraId="36D163DC" w14:textId="77777777" w:rsidR="00880F71" w:rsidRDefault="00880F71">
      <w:pPr>
        <w:spacing w:after="200" w:line="276" w:lineRule="auto"/>
      </w:pPr>
    </w:p>
    <w:p w14:paraId="2C9F2951" w14:textId="77777777" w:rsidR="00AE2B4B" w:rsidRDefault="00AE2B4B">
      <w:pPr>
        <w:spacing w:after="200" w:line="276" w:lineRule="auto"/>
        <w:rPr>
          <w:sz w:val="24"/>
        </w:rPr>
      </w:pPr>
    </w:p>
    <w:p w14:paraId="45C20CBE" w14:textId="77777777" w:rsidR="00AE2B4B" w:rsidRDefault="00AE2B4B">
      <w:pPr>
        <w:spacing w:after="200" w:line="276" w:lineRule="auto"/>
        <w:rPr>
          <w:sz w:val="24"/>
        </w:rPr>
      </w:pPr>
    </w:p>
    <w:p w14:paraId="6801EDE1" w14:textId="7100C63D" w:rsidR="00226725" w:rsidRDefault="00226725">
      <w:pPr>
        <w:spacing w:after="200" w:line="276" w:lineRule="auto"/>
        <w:rPr>
          <w:sz w:val="24"/>
        </w:rPr>
      </w:pPr>
      <w:r>
        <w:rPr>
          <w:sz w:val="24"/>
        </w:rPr>
        <w:br w:type="page"/>
      </w:r>
    </w:p>
    <w:p w14:paraId="57345542" w14:textId="7108D9B8" w:rsidR="00226725" w:rsidRPr="00226725" w:rsidRDefault="00226725" w:rsidP="008333EF">
      <w:pPr>
        <w:pStyle w:val="Heading1"/>
      </w:pPr>
      <w:bookmarkStart w:id="17" w:name="_Toc69724177"/>
      <w:r w:rsidRPr="00226725">
        <w:lastRenderedPageBreak/>
        <w:t>CONCLUSION</w:t>
      </w:r>
      <w:bookmarkEnd w:id="17"/>
    </w:p>
    <w:p w14:paraId="6533324F" w14:textId="074383FA" w:rsidR="00226725" w:rsidRDefault="00226725" w:rsidP="00D06E2A">
      <w:pPr>
        <w:spacing w:after="200" w:line="276" w:lineRule="auto"/>
        <w:rPr>
          <w:sz w:val="24"/>
        </w:rPr>
      </w:pPr>
    </w:p>
    <w:p w14:paraId="442AD527" w14:textId="311F7E4C" w:rsidR="00D06E2A" w:rsidRDefault="00F1773A" w:rsidP="00F1773A">
      <w:r>
        <w:t xml:space="preserve">En conclusion, ce projet de blog utilise des technologies intéressantes et facilement compréhensible malgré des messages de log un peu difficile à comprendre. Le blog dispose et montre des technologies très utiles, notamment le backoffice avec </w:t>
      </w:r>
      <w:proofErr w:type="spellStart"/>
      <w:r>
        <w:t>EasyAdmin</w:t>
      </w:r>
      <w:proofErr w:type="spellEnd"/>
      <w:r>
        <w:t xml:space="preserve">, qui permet de réaliser un backoffice très simplement et rapidement. </w:t>
      </w:r>
    </w:p>
    <w:p w14:paraId="1891E00C" w14:textId="77777777" w:rsidR="00F1773A" w:rsidRDefault="00F1773A" w:rsidP="00F1773A">
      <w:r>
        <w:t xml:space="preserve">Mon retour d’expérience sur ce projet est très positif, je n’ai pas eu trop de mal à comprendre comment réaliser certaines parties du blog, un peu de difficulté au niveau de la compréhension des </w:t>
      </w:r>
      <w:proofErr w:type="spellStart"/>
      <w:r>
        <w:t>controllers</w:t>
      </w:r>
      <w:proofErr w:type="spellEnd"/>
      <w:r>
        <w:t xml:space="preserve"> et avec Symfony Encore (que je n’ai au final pas utilisé).</w:t>
      </w:r>
    </w:p>
    <w:p w14:paraId="1630FFEA" w14:textId="77777777" w:rsidR="00FE1D7D" w:rsidRDefault="00F1773A" w:rsidP="00F1773A">
      <w:r>
        <w:t>La durée de réalisation du blog était vraiment bien, petit problème d’organisation de ma part mais en soit, c’était facilement réalisable dans les temps, on pouvait même le finir avant la d</w:t>
      </w:r>
      <w:r w:rsidR="00D73802">
        <w:t>ate de rendu</w:t>
      </w:r>
      <w:r>
        <w:t>.</w:t>
      </w:r>
    </w:p>
    <w:p w14:paraId="203CE8DA" w14:textId="474ABB4A" w:rsidR="00F1773A" w:rsidRDefault="00FE1D7D" w:rsidP="00F1773A">
      <w:r>
        <w:t>La mise en place du projet est très facile, très abordable en soit</w:t>
      </w:r>
      <w:r w:rsidR="0001232E">
        <w:t xml:space="preserve"> donc c’était une très bonne surprise de réussir à le mettre en place sans avoir à passer des heures à configurer un fichier ou à ne pas comprendre des erreurs</w:t>
      </w:r>
      <w:r>
        <w:t>.</w:t>
      </w:r>
      <w:r w:rsidR="00F1773A">
        <w:t xml:space="preserve">  </w:t>
      </w:r>
    </w:p>
    <w:p w14:paraId="46B30A92" w14:textId="4031DFF7" w:rsidR="00D06E2A" w:rsidRDefault="00D06E2A" w:rsidP="00D06E2A">
      <w:pPr>
        <w:spacing w:after="200" w:line="276" w:lineRule="auto"/>
        <w:rPr>
          <w:sz w:val="24"/>
        </w:rPr>
      </w:pPr>
    </w:p>
    <w:p w14:paraId="5469E0B8" w14:textId="7CDED273" w:rsidR="00882DAF" w:rsidRDefault="00882DAF" w:rsidP="00D06E2A">
      <w:pPr>
        <w:spacing w:after="200" w:line="276" w:lineRule="auto"/>
        <w:rPr>
          <w:sz w:val="24"/>
        </w:rPr>
      </w:pPr>
    </w:p>
    <w:p w14:paraId="0B3C7D4B" w14:textId="25A14882" w:rsidR="00882DAF" w:rsidRDefault="00882DAF">
      <w:pPr>
        <w:spacing w:after="200" w:line="276" w:lineRule="auto"/>
        <w:rPr>
          <w:sz w:val="24"/>
        </w:rPr>
      </w:pPr>
      <w:r>
        <w:rPr>
          <w:sz w:val="24"/>
        </w:rPr>
        <w:br w:type="page"/>
      </w:r>
    </w:p>
    <w:p w14:paraId="3CA3F281" w14:textId="174171D8" w:rsidR="00882DAF" w:rsidRDefault="00882DAF" w:rsidP="00882DAF">
      <w:pPr>
        <w:pStyle w:val="Heading1"/>
      </w:pPr>
      <w:bookmarkStart w:id="18" w:name="_Toc69724178"/>
      <w:r>
        <w:lastRenderedPageBreak/>
        <w:t>SOURCES</w:t>
      </w:r>
      <w:bookmarkEnd w:id="18"/>
    </w:p>
    <w:p w14:paraId="44B92384" w14:textId="0D9453B3" w:rsidR="00882DAF" w:rsidRDefault="00882DAF" w:rsidP="00882DAF"/>
    <w:p w14:paraId="58C1AD53" w14:textId="7F7C70BD" w:rsidR="00882DAF" w:rsidRDefault="00882DAF" w:rsidP="00882DAF">
      <w:r>
        <w:t>Voici la liste de toutes les sources utilisées afin de réaliser</w:t>
      </w:r>
      <w:r w:rsidR="005E566F">
        <w:t xml:space="preserve"> les</w:t>
      </w:r>
      <w:r>
        <w:t xml:space="preserve"> </w:t>
      </w:r>
      <w:r w:rsidR="00673FAE">
        <w:t>différentes parties du</w:t>
      </w:r>
      <w:r>
        <w:t xml:space="preserve"> projet : </w:t>
      </w:r>
    </w:p>
    <w:p w14:paraId="3D046EDF" w14:textId="22AE88DD" w:rsidR="0078597A" w:rsidRDefault="00264F98" w:rsidP="00264F98">
      <w:pPr>
        <w:pStyle w:val="IntenseQuote"/>
      </w:pPr>
      <w:r>
        <w:t xml:space="preserve">Réaliser la liste et le détail des articles </w:t>
      </w:r>
    </w:p>
    <w:p w14:paraId="627847D6" w14:textId="016C35A7" w:rsidR="00264F98" w:rsidRDefault="004D62A1" w:rsidP="00882DAF">
      <w:hyperlink r:id="rId16" w:history="1">
        <w:r w:rsidRPr="00BA1BDD">
          <w:rPr>
            <w:rStyle w:val="Hyperlink"/>
          </w:rPr>
          <w:t>https://www.youtube.com/watch?v=V4NK5UXaiAA&amp;ab_channel=ThomasMouchelet</w:t>
        </w:r>
      </w:hyperlink>
    </w:p>
    <w:p w14:paraId="192330EE" w14:textId="77777777" w:rsidR="00882DAF" w:rsidRDefault="00882DAF" w:rsidP="00882DAF">
      <w:pPr>
        <w:pStyle w:val="IntenseQuote"/>
      </w:pPr>
      <w:r>
        <w:t>Réaliser le backoffice</w:t>
      </w:r>
    </w:p>
    <w:p w14:paraId="7618E3E3" w14:textId="77777777" w:rsidR="00882DAF" w:rsidRDefault="00882DAF" w:rsidP="00882DAF">
      <w:pPr>
        <w:rPr>
          <w:lang w:bidi="hi-IN"/>
        </w:rPr>
      </w:pPr>
      <w:hyperlink r:id="rId17" w:history="1">
        <w:r w:rsidRPr="00BA1BDD">
          <w:rPr>
            <w:rStyle w:val="Hyperlink"/>
            <w:lang w:bidi="hi-IN"/>
          </w:rPr>
          <w:t>https://www.youtube.com/watch?v=g6cYQ3IXGHY&amp;ab_channel=yoandevco</w:t>
        </w:r>
      </w:hyperlink>
    </w:p>
    <w:p w14:paraId="60B94432" w14:textId="77777777" w:rsidR="00882DAF" w:rsidRDefault="00882DAF" w:rsidP="00882DAF">
      <w:pPr>
        <w:pStyle w:val="IntenseQuote"/>
      </w:pPr>
      <w:r>
        <w:t>Encoder le mot de passe dans le backoffice</w:t>
      </w:r>
    </w:p>
    <w:p w14:paraId="501CAF44" w14:textId="0210FCA7" w:rsidR="00882DAF" w:rsidRDefault="00882DAF" w:rsidP="00882DAF">
      <w:r w:rsidRPr="00882DAF">
        <w:t xml:space="preserve"> </w:t>
      </w:r>
      <w:hyperlink r:id="rId18" w:history="1">
        <w:r w:rsidRPr="00BA1BDD">
          <w:rPr>
            <w:rStyle w:val="Hyperlink"/>
          </w:rPr>
          <w:t>https://symfonycasts.com/screencast/symfony3-security/encoding-user-password</w:t>
        </w:r>
      </w:hyperlink>
      <w:r>
        <w:t xml:space="preserve"> </w:t>
      </w:r>
    </w:p>
    <w:p w14:paraId="29A2336A" w14:textId="608358A2" w:rsidR="00882DAF" w:rsidRDefault="00B97B52" w:rsidP="00B97B52">
      <w:pPr>
        <w:pStyle w:val="IntenseQuote"/>
      </w:pPr>
      <w:r>
        <w:t xml:space="preserve">Réaliser la </w:t>
      </w:r>
      <w:proofErr w:type="spellStart"/>
      <w:r>
        <w:t>navbar</w:t>
      </w:r>
      <w:proofErr w:type="spellEnd"/>
      <w:r>
        <w:t xml:space="preserve"> et le </w:t>
      </w:r>
      <w:proofErr w:type="spellStart"/>
      <w:r>
        <w:t>footer</w:t>
      </w:r>
      <w:proofErr w:type="spellEnd"/>
    </w:p>
    <w:p w14:paraId="29EC194B" w14:textId="2FC3F8E2" w:rsidR="00B97B52" w:rsidRDefault="00B97B52" w:rsidP="00882DAF">
      <w:pPr>
        <w:rPr>
          <w:lang w:bidi="hi-IN"/>
        </w:rPr>
      </w:pPr>
      <w:hyperlink r:id="rId19" w:history="1">
        <w:r w:rsidRPr="00BA1BDD">
          <w:rPr>
            <w:rStyle w:val="Hyperlink"/>
            <w:lang w:bidi="hi-IN"/>
          </w:rPr>
          <w:t>https://www.youtube.com/watch?v=iTldiDhrFhk&amp;t=476s&amp;ab_channel=yoandevco</w:t>
        </w:r>
      </w:hyperlink>
    </w:p>
    <w:p w14:paraId="0B90E41F" w14:textId="4C1A1BBD" w:rsidR="00B97B52" w:rsidRDefault="001240AE" w:rsidP="001240AE">
      <w:pPr>
        <w:pStyle w:val="IntenseQuote"/>
      </w:pPr>
      <w:r>
        <w:t xml:space="preserve">Pour comprendre </w:t>
      </w:r>
      <w:proofErr w:type="spellStart"/>
      <w:r>
        <w:t>EasyAdmin</w:t>
      </w:r>
      <w:proofErr w:type="spellEnd"/>
    </w:p>
    <w:p w14:paraId="20A70458" w14:textId="698FBC6C" w:rsidR="001240AE" w:rsidRDefault="001240AE" w:rsidP="00882DAF">
      <w:pPr>
        <w:rPr>
          <w:lang w:bidi="hi-IN"/>
        </w:rPr>
      </w:pPr>
      <w:hyperlink r:id="rId20" w:history="1">
        <w:r w:rsidRPr="00BA1BDD">
          <w:rPr>
            <w:rStyle w:val="Hyperlink"/>
            <w:lang w:bidi="hi-IN"/>
          </w:rPr>
          <w:t>https://symfony.com/doc/current/bundles/EasyAdminBundle/fields.html</w:t>
        </w:r>
      </w:hyperlink>
    </w:p>
    <w:p w14:paraId="08C7A178" w14:textId="77777777" w:rsidR="001240AE" w:rsidRPr="00882DAF" w:rsidRDefault="001240AE" w:rsidP="00882DAF">
      <w:pPr>
        <w:rPr>
          <w:lang w:bidi="hi-IN"/>
        </w:rPr>
      </w:pPr>
    </w:p>
    <w:sectPr w:rsidR="001240AE" w:rsidRPr="00882DAF" w:rsidSect="000C1F8F">
      <w:headerReference w:type="default" r:id="rId21"/>
      <w:footerReference w:type="even" r:id="rId22"/>
      <w:footerReference w:type="default" r:id="rId23"/>
      <w:headerReference w:type="first" r:id="rId24"/>
      <w:footerReference w:type="first" r:id="rId25"/>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CE57" w14:textId="77777777" w:rsidR="00A51426" w:rsidRDefault="00A51426">
      <w:pPr>
        <w:spacing w:after="0"/>
      </w:pPr>
      <w:r>
        <w:separator/>
      </w:r>
    </w:p>
    <w:p w14:paraId="09A8B507" w14:textId="77777777" w:rsidR="00A51426" w:rsidRDefault="00A51426"/>
  </w:endnote>
  <w:endnote w:type="continuationSeparator" w:id="0">
    <w:p w14:paraId="280AE9D6" w14:textId="77777777" w:rsidR="00A51426" w:rsidRDefault="00A51426">
      <w:pPr>
        <w:spacing w:after="0"/>
      </w:pPr>
      <w:r>
        <w:continuationSeparator/>
      </w:r>
    </w:p>
    <w:p w14:paraId="45B96EDD" w14:textId="77777777" w:rsidR="00A51426" w:rsidRDefault="00A514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DC45F" w14:textId="77777777" w:rsidR="00172D10" w:rsidRDefault="00172D10">
    <w:pPr>
      <w:jc w:val="right"/>
    </w:pPr>
  </w:p>
  <w:p w14:paraId="6483549D" w14:textId="77777777" w:rsidR="00172D10" w:rsidRDefault="001C62C8"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1D51FEA7" w14:textId="77777777" w:rsidR="00172D10" w:rsidRDefault="00172D10"/>
  <w:p w14:paraId="2E2FCC1A" w14:textId="77777777" w:rsidR="00CF5464" w:rsidRDefault="00CF54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79CC" w14:textId="69355813" w:rsidR="00172D10" w:rsidRDefault="00BE3E6E" w:rsidP="005D120C">
    <w:r w:rsidRPr="00BE3E6E">
      <w:rPr>
        <w:caps/>
        <w:noProof/>
        <w:color w:val="808080" w:themeColor="background1" w:themeShade="80"/>
        <w:sz w:val="18"/>
        <w:szCs w:val="18"/>
      </w:rPr>
      <mc:AlternateContent>
        <mc:Choice Requires="wpg">
          <w:drawing>
            <wp:anchor distT="0" distB="0" distL="0" distR="0" simplePos="0" relativeHeight="251664384" behindDoc="0" locked="0" layoutInCell="1" allowOverlap="1" wp14:anchorId="3E80BFCC" wp14:editId="027D010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254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80BFCC" id="Groupe 37" o:spid="_x0000_s1029"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">
              <v:rect id="Rectangle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" fillcolor="#3f1d5a [3204]" stroked="f" strokeweight="2.25pt"/>
              <v:shapetype id="_x0000_t202" coordsize="21600,21600" o:spt="202" path="m,l,21600r21600,l21600,xe">
                <v:stroke joinstyle="miter"/>
                <v:path gradientshapeok="t" o:connecttype="rect"/>
              </v:shapetype>
              <v:shape id="Zone de texte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Adresse société"/>
                        <w:tag w:val=""/>
                        <w:id w:val="-46534544"/>
                        <w:placeholder>
                          <w:docPart w:val="A28A8417774741388507DBFACBD2B27D"/>
                        </w:placeholder>
                        <w:dataBinding w:prefixMappings="xmlns:ns0='http://schemas.microsoft.com/office/2006/coverPageProps' " w:xpath="/ns0:CoverPageProperties[1]/ns0:CompanyAddress[1]" w:storeItemID="{55AF091B-3C7A-41E3-B477-F2FDAA23CFDA}"/>
                        <w:text/>
                      </w:sdtPr>
                      <w:sdtEndPr/>
                      <w:sdtContent>
                        <w:p w14:paraId="25163046" w14:textId="22017BF5" w:rsidR="00BE3E6E" w:rsidRDefault="00BE3E6E" w:rsidP="00BE3E6E">
                          <w:pPr>
                            <w:jc w:val="center"/>
                            <w:rPr>
                              <w:color w:val="808080" w:themeColor="background1" w:themeShade="80"/>
                            </w:rPr>
                          </w:pPr>
                          <w:r>
                            <w:rPr>
                              <w:color w:val="7F7F7F" w:themeColor="text1" w:themeTint="80"/>
                            </w:rPr>
                            <w:t>NOVANUM – ZA les Paluds, Chemin du Hangar d’Emilien – 13430 Eyguières</w:t>
                          </w:r>
                        </w:p>
                      </w:sdtContent>
                    </w:sdt>
                  </w:txbxContent>
                </v:textbox>
              </v:shape>
              <w10:wrap type="square" anchorx="margin" anchory="margin"/>
            </v:group>
          </w:pict>
        </mc:Fallback>
      </mc:AlternateContent>
    </w:r>
    <w:r w:rsidRPr="00BE3E6E">
      <w:rPr>
        <w:caps/>
        <w:noProof/>
        <w:color w:val="FFFFFF" w:themeColor="background1"/>
        <w:sz w:val="18"/>
        <w:szCs w:val="18"/>
      </w:rPr>
      <mc:AlternateContent>
        <mc:Choice Requires="wps">
          <w:drawing>
            <wp:anchor distT="0" distB="0" distL="0" distR="0" simplePos="0" relativeHeight="251663360" behindDoc="0" locked="0" layoutInCell="1" allowOverlap="1" wp14:anchorId="0BF51D55" wp14:editId="1935615E">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51D55" id="Rectangle 40" o:spid="_x0000_s1032"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" fillcolor="#3f1d5a [3204]" stroked="f" strokeweight="3pt">
              <v:textbox>
                <w:txbxContent>
                  <w:p w14:paraId="35CDFC7A" w14:textId="77777777" w:rsidR="00BE3E6E" w:rsidRDefault="00BE3E6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2892" w14:textId="77777777" w:rsidR="00094803" w:rsidRDefault="00094803">
    <w:pPr>
      <w:pStyle w:val="Footer"/>
    </w:pPr>
    <w:r>
      <w:rPr>
        <w:noProof/>
        <w:lang w:bidi="fr-FR"/>
      </w:rPr>
      <mc:AlternateContent>
        <mc:Choice Requires="wpg">
          <w:drawing>
            <wp:anchor distT="0" distB="0" distL="114300" distR="114300" simplePos="0" relativeHeight="251660288" behindDoc="0" locked="0" layoutInCell="1" allowOverlap="1" wp14:anchorId="2402BB6E" wp14:editId="17DD3930">
              <wp:simplePos x="0" y="0"/>
              <wp:positionH relativeFrom="column">
                <wp:posOffset>-895350</wp:posOffset>
              </wp:positionH>
              <wp:positionV relativeFrom="paragraph">
                <wp:posOffset>-2106930</wp:posOffset>
              </wp:positionV>
              <wp:extent cx="4087113" cy="3392424"/>
              <wp:effectExtent l="0" t="0" r="8890" b="0"/>
              <wp:wrapNone/>
              <wp:docPr id="17" name="Groupe 17" descr="Hexagones de plusieurs couleur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sme 22" descr="Hexagone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sme 29" descr="Hexagone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sme 30"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02FE283" id="Groupe 17" o:spid="_x0000_s1026" alt="Hexagones de plusieurs couleur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22"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e 2"/>
              </v:shape>
              <v:shape id="Graphisme 29"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e 3"/>
              </v:shape>
              <v:shape id="Graphisme 30" o:spid="_x0000_s1029" type="#_x0000_t75" alt="Hexagone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">
                <v:imagedata r:id="rId9" o:title="Hexagone 1"/>
              </v:shape>
            </v:group>
          </w:pict>
        </mc:Fallback>
      </mc:AlternateContent>
    </w:r>
    <w:r>
      <w:rPr>
        <w:noProof/>
        <w:lang w:bidi="fr-FR"/>
      </w:rPr>
      <w:drawing>
        <wp:anchor distT="0" distB="0" distL="114300" distR="114300" simplePos="0" relativeHeight="251661312" behindDoc="0" locked="0" layoutInCell="1" allowOverlap="1" wp14:anchorId="1CE7B231" wp14:editId="7FABCDC6">
          <wp:simplePos x="0" y="0"/>
          <wp:positionH relativeFrom="column">
            <wp:posOffset>5007787</wp:posOffset>
          </wp:positionH>
          <wp:positionV relativeFrom="paragraph">
            <wp:posOffset>-1611799</wp:posOffset>
          </wp:positionV>
          <wp:extent cx="2344751" cy="2713700"/>
          <wp:effectExtent l="0" t="0" r="0" b="0"/>
          <wp:wrapNone/>
          <wp:docPr id="31" name="Graphisme 31" descr="Hexag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sme 31" descr="Hexagone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63521" w14:textId="77777777" w:rsidR="00A51426" w:rsidRDefault="00A51426">
      <w:pPr>
        <w:spacing w:after="0"/>
      </w:pPr>
      <w:r>
        <w:separator/>
      </w:r>
    </w:p>
    <w:p w14:paraId="37A1032A" w14:textId="77777777" w:rsidR="00A51426" w:rsidRDefault="00A51426"/>
  </w:footnote>
  <w:footnote w:type="continuationSeparator" w:id="0">
    <w:p w14:paraId="0E70C76F" w14:textId="77777777" w:rsidR="00A51426" w:rsidRDefault="00A51426">
      <w:pPr>
        <w:spacing w:after="0"/>
      </w:pPr>
      <w:r>
        <w:continuationSeparator/>
      </w:r>
    </w:p>
    <w:p w14:paraId="179FB196" w14:textId="77777777" w:rsidR="00A51426" w:rsidRDefault="00A51426"/>
  </w:footnote>
  <w:footnote w:id="1">
    <w:p w14:paraId="460D37CD" w14:textId="713DDEAC" w:rsidR="00364514" w:rsidRDefault="00364514" w:rsidP="00364514">
      <w:r>
        <w:rPr>
          <w:rStyle w:val="FootnoteReference"/>
        </w:rPr>
        <w:footnoteRef/>
      </w:r>
      <w:r>
        <w:t xml:space="preserve"> </w:t>
      </w:r>
      <w:r w:rsidRPr="00364514">
        <w:rPr>
          <w:sz w:val="18"/>
          <w:szCs w:val="20"/>
        </w:rPr>
        <w:t xml:space="preserve">Relation </w:t>
      </w:r>
      <w:r>
        <w:rPr>
          <w:sz w:val="18"/>
          <w:szCs w:val="20"/>
        </w:rPr>
        <w:t>p</w:t>
      </w:r>
      <w:r w:rsidRPr="00364514">
        <w:rPr>
          <w:sz w:val="18"/>
          <w:szCs w:val="20"/>
        </w:rPr>
        <w:t>lusieurs à un. Par exemple, un article peut avoir plusieurs commentaires mais un commentaire ne peut avoir qu’un seul article.</w:t>
      </w:r>
    </w:p>
  </w:footnote>
  <w:footnote w:id="2">
    <w:p w14:paraId="584BDBE0" w14:textId="58F5D149" w:rsidR="00CE510A" w:rsidRPr="00CE2CFC" w:rsidRDefault="00CE510A">
      <w:pPr>
        <w:pStyle w:val="FootnoteText"/>
        <w:rPr>
          <w:sz w:val="18"/>
          <w:szCs w:val="18"/>
        </w:rPr>
      </w:pPr>
      <w:r>
        <w:rPr>
          <w:rStyle w:val="FootnoteReference"/>
        </w:rPr>
        <w:footnoteRef/>
      </w:r>
      <w:r>
        <w:t xml:space="preserve"> </w:t>
      </w:r>
      <w:r w:rsidRPr="00CE2CFC">
        <w:rPr>
          <w:sz w:val="18"/>
          <w:szCs w:val="18"/>
        </w:rPr>
        <w:t>Disponible à cette adresse : https://gist.github.com/Thithip/cfc058442e4e052aa817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3F1D5A" w:themeColor="accent1"/>
      </w:rPr>
      <w:alias w:val="Titre du document :"/>
      <w:tag w:val="Titre du document :"/>
      <w:id w:val="-1396499233"/>
      <w:placeholder>
        <w:docPart w:val="25F9A7D7D6B64B37A76BC035F9315773"/>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p w14:paraId="1F29192E" w14:textId="019703E8" w:rsidR="00172D10" w:rsidRDefault="00AD64F3">
        <w:pPr>
          <w:spacing w:after="0"/>
          <w:jc w:val="center"/>
          <w:rPr>
            <w:color w:val="E4E9EF" w:themeColor="background2"/>
          </w:rPr>
        </w:pPr>
        <w:r>
          <w:rPr>
            <w:color w:val="3F1D5A" w:themeColor="accent1"/>
          </w:rPr>
          <w:t>Présentation du blog</w:t>
        </w:r>
      </w:p>
    </w:sdtContent>
  </w:sdt>
  <w:p w14:paraId="06B7A9E5" w14:textId="77777777" w:rsidR="00172D10" w:rsidRPr="005D120C" w:rsidRDefault="00A51426">
    <w:pPr>
      <w:jc w:val="center"/>
      <w:rPr>
        <w:color w:val="F3642C" w:themeColor="text2"/>
      </w:rPr>
    </w:pPr>
    <w:sdt>
      <w:sdtPr>
        <w:rPr>
          <w:color w:val="F3642C" w:themeColor="text2"/>
        </w:rPr>
        <w:alias w:val="Ellipse :"/>
        <w:tag w:val="Ellipse :"/>
        <w:id w:val="-2048830323"/>
        <w:placeholder>
          <w:docPart w:val="C66C74A5B22B4FF18F5A21C1D1EC742E"/>
        </w:placeholder>
        <w:temporary/>
        <w:showingPlcHdr/>
        <w15:appearance w15:val="hidden"/>
      </w:sdtPr>
      <w:sdtEndPr/>
      <w:sdtContent>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r w:rsidR="001D74FA" w:rsidRPr="001B0F06">
          <w:rPr>
            <w:color w:val="CB400B" w:themeColor="text2" w:themeShade="BF"/>
            <w:lang w:bidi="fr-FR"/>
          </w:rPr>
          <w:t xml:space="preserve"> </w:t>
        </w:r>
        <w:r w:rsidR="001D74FA" w:rsidRPr="001B0F06">
          <w:rPr>
            <w:color w:val="CB400B" w:themeColor="text2" w:themeShade="BF"/>
            <w:lang w:bidi="fr-FR"/>
          </w:rPr>
          <w:sym w:font="Symbol" w:char="F0B7"/>
        </w:r>
      </w:sdtContent>
    </w:sdt>
  </w:p>
  <w:p w14:paraId="3A1C645D" w14:textId="77777777" w:rsidR="00CF5464" w:rsidRDefault="00CF5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AA16" w14:textId="77777777" w:rsidR="00094803" w:rsidRDefault="00094803">
    <w:pPr>
      <w:pStyle w:val="Header"/>
    </w:pPr>
    <w:r>
      <w:rPr>
        <w:noProof/>
        <w:lang w:bidi="fr-FR"/>
      </w:rPr>
      <mc:AlternateContent>
        <mc:Choice Requires="wpg">
          <w:drawing>
            <wp:anchor distT="0" distB="0" distL="114300" distR="114300" simplePos="0" relativeHeight="251657216" behindDoc="0" locked="0" layoutInCell="1" allowOverlap="1" wp14:anchorId="232AE91E" wp14:editId="403DF592">
              <wp:simplePos x="0" y="0"/>
              <wp:positionH relativeFrom="page">
                <wp:posOffset>4123690</wp:posOffset>
              </wp:positionH>
              <wp:positionV relativeFrom="page">
                <wp:posOffset>-1902460</wp:posOffset>
              </wp:positionV>
              <wp:extent cx="4361688" cy="4782312"/>
              <wp:effectExtent l="0" t="0" r="1270" b="0"/>
              <wp:wrapNone/>
              <wp:docPr id="2" name="Groupe 2" descr="Hexagones de plusieurs couleur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sme 3" descr="Hexagone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sme 4" descr="Hexagone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6" name="Graphisme 5" descr="Hexagone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7" name="Graphisme 6" descr="Hexagone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3BB2A2" id="Groupe 2" o:spid="_x0000_s1026" alt="Hexagones de plusieurs couleur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3" o:spid="_x0000_s1027" type="#_x0000_t75" alt="Hexagone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e 4"/>
              </v:shape>
              <v:shape id="Graphisme 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e 2"/>
              </v:shape>
              <v:shape id="Graphisme 5" o:spid="_x0000_s1029" type="#_x0000_t75" alt="Hexagone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">
                <v:imagedata r:id="rId11" o:title="Hexagone 1"/>
              </v:shape>
              <v:shape id="Graphisme 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e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836E75"/>
    <w:multiLevelType w:val="hybridMultilevel"/>
    <w:tmpl w:val="0B529C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3B78FF"/>
    <w:multiLevelType w:val="hybridMultilevel"/>
    <w:tmpl w:val="2C7876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93297B"/>
    <w:multiLevelType w:val="hybridMultilevel"/>
    <w:tmpl w:val="8B0CC51A"/>
    <w:lvl w:ilvl="0" w:tplc="AA82D25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301548"/>
    <w:multiLevelType w:val="hybridMultilevel"/>
    <w:tmpl w:val="9AA08B34"/>
    <w:lvl w:ilvl="0" w:tplc="B706D4B6">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DF430D"/>
    <w:multiLevelType w:val="hybridMultilevel"/>
    <w:tmpl w:val="EC3EA1CE"/>
    <w:lvl w:ilvl="0" w:tplc="3710CBD2">
      <w:start w:val="1"/>
      <w:numFmt w:val="bullet"/>
      <w:lvlText w:val="-"/>
      <w:lvlJc w:val="left"/>
      <w:pPr>
        <w:ind w:left="720" w:hanging="360"/>
      </w:pPr>
      <w:rPr>
        <w:rFonts w:ascii="Microsoft Sans Serif" w:eastAsiaTheme="minorHAnsi" w:hAnsi="Microsoft Sans Serif" w:cs="Microsoft Sans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960B78"/>
    <w:multiLevelType w:val="hybridMultilevel"/>
    <w:tmpl w:val="4F9C8D84"/>
    <w:lvl w:ilvl="0" w:tplc="A9D493F0">
      <w:start w:val="1"/>
      <w:numFmt w:val="upperRoman"/>
      <w:lvlText w:val="%1."/>
      <w:lvlJc w:val="right"/>
      <w:pPr>
        <w:ind w:left="720" w:hanging="360"/>
      </w:pPr>
      <w:rPr>
        <w:color w:val="FFFFFF" w:themeColor="background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FD7647B"/>
    <w:multiLevelType w:val="hybridMultilevel"/>
    <w:tmpl w:val="2062D1CA"/>
    <w:lvl w:ilvl="0" w:tplc="DB74786A">
      <w:start w:val="1"/>
      <w:numFmt w:val="lowerLetter"/>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3"/>
  </w:num>
  <w:num w:numId="14">
    <w:abstractNumId w:val="11"/>
  </w:num>
  <w:num w:numId="15">
    <w:abstractNumId w:val="16"/>
  </w:num>
  <w:num w:numId="16">
    <w:abstractNumId w:val="14"/>
  </w:num>
  <w:num w:numId="17">
    <w:abstractNumId w:val="13"/>
    <w:lvlOverride w:ilvl="0">
      <w:startOverride w:val="1"/>
    </w:lvlOverride>
  </w:num>
  <w:num w:numId="18">
    <w:abstractNumId w:val="12"/>
  </w:num>
  <w:num w:numId="19">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64"/>
    <w:rsid w:val="0001232E"/>
    <w:rsid w:val="00023964"/>
    <w:rsid w:val="000328FA"/>
    <w:rsid w:val="00040D22"/>
    <w:rsid w:val="000449C0"/>
    <w:rsid w:val="00064BBC"/>
    <w:rsid w:val="000759B9"/>
    <w:rsid w:val="000907B6"/>
    <w:rsid w:val="00094803"/>
    <w:rsid w:val="000C1F8F"/>
    <w:rsid w:val="000C2898"/>
    <w:rsid w:val="000D125A"/>
    <w:rsid w:val="000D5239"/>
    <w:rsid w:val="000D616D"/>
    <w:rsid w:val="000F0BCD"/>
    <w:rsid w:val="0010271B"/>
    <w:rsid w:val="0010465F"/>
    <w:rsid w:val="00105258"/>
    <w:rsid w:val="00117C33"/>
    <w:rsid w:val="001240AE"/>
    <w:rsid w:val="00131A17"/>
    <w:rsid w:val="00131D0E"/>
    <w:rsid w:val="00144C8E"/>
    <w:rsid w:val="001729B8"/>
    <w:rsid w:val="00172D10"/>
    <w:rsid w:val="001769F2"/>
    <w:rsid w:val="00176E0A"/>
    <w:rsid w:val="001807AD"/>
    <w:rsid w:val="00194F61"/>
    <w:rsid w:val="001951D5"/>
    <w:rsid w:val="001A2155"/>
    <w:rsid w:val="001A4724"/>
    <w:rsid w:val="001B0F06"/>
    <w:rsid w:val="001B7CFF"/>
    <w:rsid w:val="001C62C8"/>
    <w:rsid w:val="001C66E5"/>
    <w:rsid w:val="001D74FA"/>
    <w:rsid w:val="001F41C6"/>
    <w:rsid w:val="00202812"/>
    <w:rsid w:val="00212288"/>
    <w:rsid w:val="0022065A"/>
    <w:rsid w:val="00226725"/>
    <w:rsid w:val="00226C60"/>
    <w:rsid w:val="00260E5B"/>
    <w:rsid w:val="00264F98"/>
    <w:rsid w:val="00270A19"/>
    <w:rsid w:val="002849A9"/>
    <w:rsid w:val="00297A09"/>
    <w:rsid w:val="002A1164"/>
    <w:rsid w:val="002A2E02"/>
    <w:rsid w:val="002C6365"/>
    <w:rsid w:val="002D1F07"/>
    <w:rsid w:val="002D243B"/>
    <w:rsid w:val="002E119A"/>
    <w:rsid w:val="002E20F4"/>
    <w:rsid w:val="002E7EA3"/>
    <w:rsid w:val="00302691"/>
    <w:rsid w:val="00321F70"/>
    <w:rsid w:val="00345289"/>
    <w:rsid w:val="00346553"/>
    <w:rsid w:val="00364514"/>
    <w:rsid w:val="00364944"/>
    <w:rsid w:val="00365646"/>
    <w:rsid w:val="003705BA"/>
    <w:rsid w:val="00373438"/>
    <w:rsid w:val="00374C02"/>
    <w:rsid w:val="0038009F"/>
    <w:rsid w:val="003839DF"/>
    <w:rsid w:val="00396A47"/>
    <w:rsid w:val="003B3A29"/>
    <w:rsid w:val="003D4B0F"/>
    <w:rsid w:val="003F06BF"/>
    <w:rsid w:val="00414C41"/>
    <w:rsid w:val="00423DD3"/>
    <w:rsid w:val="00426EB4"/>
    <w:rsid w:val="00426F60"/>
    <w:rsid w:val="0044270D"/>
    <w:rsid w:val="004437BA"/>
    <w:rsid w:val="004458F3"/>
    <w:rsid w:val="00480501"/>
    <w:rsid w:val="004905AD"/>
    <w:rsid w:val="004A023A"/>
    <w:rsid w:val="004A162E"/>
    <w:rsid w:val="004C6588"/>
    <w:rsid w:val="004C7341"/>
    <w:rsid w:val="004D25D5"/>
    <w:rsid w:val="004D62A1"/>
    <w:rsid w:val="004E3D26"/>
    <w:rsid w:val="004E56C9"/>
    <w:rsid w:val="004F53E9"/>
    <w:rsid w:val="004F5639"/>
    <w:rsid w:val="00522ACD"/>
    <w:rsid w:val="0052681E"/>
    <w:rsid w:val="0054061A"/>
    <w:rsid w:val="00545BB2"/>
    <w:rsid w:val="00561054"/>
    <w:rsid w:val="00563D76"/>
    <w:rsid w:val="00564618"/>
    <w:rsid w:val="00565918"/>
    <w:rsid w:val="0057098B"/>
    <w:rsid w:val="005747FE"/>
    <w:rsid w:val="00574F33"/>
    <w:rsid w:val="00576C32"/>
    <w:rsid w:val="005841F6"/>
    <w:rsid w:val="005A2B7C"/>
    <w:rsid w:val="005B30F9"/>
    <w:rsid w:val="005B7010"/>
    <w:rsid w:val="005C106C"/>
    <w:rsid w:val="005C3833"/>
    <w:rsid w:val="005C4056"/>
    <w:rsid w:val="005D120C"/>
    <w:rsid w:val="005E3110"/>
    <w:rsid w:val="005E566F"/>
    <w:rsid w:val="006045D9"/>
    <w:rsid w:val="00605273"/>
    <w:rsid w:val="00606740"/>
    <w:rsid w:val="006143D4"/>
    <w:rsid w:val="00616FE0"/>
    <w:rsid w:val="00650C83"/>
    <w:rsid w:val="00662464"/>
    <w:rsid w:val="00667608"/>
    <w:rsid w:val="00672252"/>
    <w:rsid w:val="00673FAE"/>
    <w:rsid w:val="00694109"/>
    <w:rsid w:val="006A2B1B"/>
    <w:rsid w:val="006C53FB"/>
    <w:rsid w:val="006D3AAD"/>
    <w:rsid w:val="006D3DD9"/>
    <w:rsid w:val="006E465C"/>
    <w:rsid w:val="007028A4"/>
    <w:rsid w:val="00722A4B"/>
    <w:rsid w:val="00724C0E"/>
    <w:rsid w:val="00727D00"/>
    <w:rsid w:val="00732598"/>
    <w:rsid w:val="0075116F"/>
    <w:rsid w:val="00751EE0"/>
    <w:rsid w:val="00774503"/>
    <w:rsid w:val="0078597A"/>
    <w:rsid w:val="0079762F"/>
    <w:rsid w:val="007B4400"/>
    <w:rsid w:val="007E49B1"/>
    <w:rsid w:val="007F0F36"/>
    <w:rsid w:val="00800742"/>
    <w:rsid w:val="00805C11"/>
    <w:rsid w:val="00814823"/>
    <w:rsid w:val="008236AF"/>
    <w:rsid w:val="0083000F"/>
    <w:rsid w:val="008333EF"/>
    <w:rsid w:val="008511A7"/>
    <w:rsid w:val="00867112"/>
    <w:rsid w:val="00871543"/>
    <w:rsid w:val="00880F71"/>
    <w:rsid w:val="00882DAF"/>
    <w:rsid w:val="00883B68"/>
    <w:rsid w:val="00885CC8"/>
    <w:rsid w:val="00885E17"/>
    <w:rsid w:val="008A25CD"/>
    <w:rsid w:val="008A7833"/>
    <w:rsid w:val="008B23DB"/>
    <w:rsid w:val="008D5B92"/>
    <w:rsid w:val="008E29C3"/>
    <w:rsid w:val="008E496D"/>
    <w:rsid w:val="008F331A"/>
    <w:rsid w:val="008F5585"/>
    <w:rsid w:val="00901939"/>
    <w:rsid w:val="00926175"/>
    <w:rsid w:val="0095465A"/>
    <w:rsid w:val="00960F17"/>
    <w:rsid w:val="0096164A"/>
    <w:rsid w:val="00981C80"/>
    <w:rsid w:val="009823B0"/>
    <w:rsid w:val="0098733C"/>
    <w:rsid w:val="009977FE"/>
    <w:rsid w:val="009B00E7"/>
    <w:rsid w:val="009D3AE1"/>
    <w:rsid w:val="009E2A48"/>
    <w:rsid w:val="009F315B"/>
    <w:rsid w:val="00A13EFE"/>
    <w:rsid w:val="00A15028"/>
    <w:rsid w:val="00A21E44"/>
    <w:rsid w:val="00A272E4"/>
    <w:rsid w:val="00A41B31"/>
    <w:rsid w:val="00A44299"/>
    <w:rsid w:val="00A51426"/>
    <w:rsid w:val="00A82B77"/>
    <w:rsid w:val="00AA44F4"/>
    <w:rsid w:val="00AC76FA"/>
    <w:rsid w:val="00AD3611"/>
    <w:rsid w:val="00AD64F3"/>
    <w:rsid w:val="00AE2B4B"/>
    <w:rsid w:val="00AF4F26"/>
    <w:rsid w:val="00B069F5"/>
    <w:rsid w:val="00B2300B"/>
    <w:rsid w:val="00B551BA"/>
    <w:rsid w:val="00B76B9C"/>
    <w:rsid w:val="00B83A94"/>
    <w:rsid w:val="00B8663A"/>
    <w:rsid w:val="00B903A7"/>
    <w:rsid w:val="00B97B52"/>
    <w:rsid w:val="00BA0E25"/>
    <w:rsid w:val="00BA7875"/>
    <w:rsid w:val="00BB0EDF"/>
    <w:rsid w:val="00BE2F1B"/>
    <w:rsid w:val="00BE3E6E"/>
    <w:rsid w:val="00C04744"/>
    <w:rsid w:val="00C127D2"/>
    <w:rsid w:val="00C13B2F"/>
    <w:rsid w:val="00C407E8"/>
    <w:rsid w:val="00C4799F"/>
    <w:rsid w:val="00C715CE"/>
    <w:rsid w:val="00C75D3D"/>
    <w:rsid w:val="00C84126"/>
    <w:rsid w:val="00C94886"/>
    <w:rsid w:val="00CA5B8A"/>
    <w:rsid w:val="00CA7A3A"/>
    <w:rsid w:val="00CD24A6"/>
    <w:rsid w:val="00CD4008"/>
    <w:rsid w:val="00CE2CFC"/>
    <w:rsid w:val="00CE510A"/>
    <w:rsid w:val="00CF0022"/>
    <w:rsid w:val="00CF0087"/>
    <w:rsid w:val="00CF5464"/>
    <w:rsid w:val="00D06AE7"/>
    <w:rsid w:val="00D06E2A"/>
    <w:rsid w:val="00D13429"/>
    <w:rsid w:val="00D26E42"/>
    <w:rsid w:val="00D4052C"/>
    <w:rsid w:val="00D53773"/>
    <w:rsid w:val="00D73802"/>
    <w:rsid w:val="00D74425"/>
    <w:rsid w:val="00D74A0A"/>
    <w:rsid w:val="00D80E6F"/>
    <w:rsid w:val="00DA1B0E"/>
    <w:rsid w:val="00DB0EF4"/>
    <w:rsid w:val="00DB5A25"/>
    <w:rsid w:val="00DC2EB5"/>
    <w:rsid w:val="00DE260E"/>
    <w:rsid w:val="00E02964"/>
    <w:rsid w:val="00E1375A"/>
    <w:rsid w:val="00E35489"/>
    <w:rsid w:val="00E42607"/>
    <w:rsid w:val="00E45A03"/>
    <w:rsid w:val="00E53D64"/>
    <w:rsid w:val="00E63776"/>
    <w:rsid w:val="00E65EC6"/>
    <w:rsid w:val="00E73E6E"/>
    <w:rsid w:val="00E762FB"/>
    <w:rsid w:val="00E84919"/>
    <w:rsid w:val="00EB2C47"/>
    <w:rsid w:val="00EC59F8"/>
    <w:rsid w:val="00ED5532"/>
    <w:rsid w:val="00EF3470"/>
    <w:rsid w:val="00EF65D6"/>
    <w:rsid w:val="00F1773A"/>
    <w:rsid w:val="00F33831"/>
    <w:rsid w:val="00F60E71"/>
    <w:rsid w:val="00F70365"/>
    <w:rsid w:val="00F80904"/>
    <w:rsid w:val="00FA5E23"/>
    <w:rsid w:val="00FD2FA9"/>
    <w:rsid w:val="00FE1D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E5197"/>
  <w15:docId w15:val="{61D184D9-AD6D-4591-A9F9-E424FF3B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BF"/>
    <w:pPr>
      <w:spacing w:after="320" w:line="240" w:lineRule="auto"/>
    </w:pPr>
    <w:rPr>
      <w:sz w:val="20"/>
    </w:rPr>
  </w:style>
  <w:style w:type="paragraph" w:styleId="Heading1">
    <w:name w:val="heading 1"/>
    <w:basedOn w:val="Normal"/>
    <w:next w:val="Normal"/>
    <w:link w:val="Heading1Char"/>
    <w:uiPriority w:val="9"/>
    <w:qFormat/>
    <w:rsid w:val="008333EF"/>
    <w:pPr>
      <w:keepNext/>
      <w:keepLines/>
      <w:shd w:val="clear" w:color="auto" w:fill="3F1D5A" w:themeFill="accent1"/>
      <w:spacing w:before="360" w:after="0" w:line="216" w:lineRule="auto"/>
      <w:outlineLvl w:val="0"/>
    </w:pPr>
    <w:rPr>
      <w:rFonts w:asciiTheme="majorHAnsi" w:eastAsiaTheme="majorEastAsia" w:hAnsiTheme="majorHAnsi" w:cstheme="majorBidi"/>
      <w:bCs/>
      <w:color w:val="FFFFFF" w:themeColor="background1"/>
      <w:sz w:val="36"/>
      <w:szCs w:val="44"/>
    </w:rPr>
  </w:style>
  <w:style w:type="paragraph" w:styleId="Heading2">
    <w:name w:val="heading 2"/>
    <w:basedOn w:val="Normal"/>
    <w:next w:val="Normal"/>
    <w:link w:val="Heading2Char"/>
    <w:uiPriority w:val="9"/>
    <w:unhideWhenUsed/>
    <w:qFormat/>
    <w:rsid w:val="000449C0"/>
    <w:pPr>
      <w:keepNext/>
      <w:keepLines/>
      <w:numPr>
        <w:numId w:val="13"/>
      </w:numPr>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4D25D5"/>
    <w:pPr>
      <w:keepNext/>
      <w:keepLines/>
      <w:numPr>
        <w:numId w:val="15"/>
      </w:numPr>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EF"/>
    <w:rPr>
      <w:rFonts w:asciiTheme="majorHAnsi" w:eastAsiaTheme="majorEastAsia" w:hAnsiTheme="majorHAnsi" w:cstheme="majorBidi"/>
      <w:bCs/>
      <w:color w:val="FFFFFF" w:themeColor="background1"/>
      <w:sz w:val="36"/>
      <w:szCs w:val="44"/>
      <w:shd w:val="clear" w:color="auto" w:fill="3F1D5A" w:themeFill="accent1"/>
    </w:rPr>
  </w:style>
  <w:style w:type="character" w:customStyle="1" w:styleId="Heading2Char">
    <w:name w:val="Heading 2 Char"/>
    <w:basedOn w:val="DefaultParagraphFont"/>
    <w:link w:val="Heading2"/>
    <w:uiPriority w:val="9"/>
    <w:rsid w:val="000449C0"/>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4D25D5"/>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7875"/>
    <w:rPr>
      <w:rFonts w:ascii="Calibri" w:hAnsi="Calibri"/>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rsid w:val="00D80E6F"/>
    <w:pPr>
      <w:spacing w:before="480" w:line="276" w:lineRule="auto"/>
      <w:outlineLvl w:val="9"/>
    </w:pPr>
    <w:rPr>
      <w:b/>
      <w:i/>
      <w:szCs w:val="40"/>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redurapport">
    <w:name w:val="Titre du rapport"/>
    <w:basedOn w:val="Title"/>
    <w:link w:val="Caractredetitrederapport"/>
    <w:qFormat/>
    <w:rsid w:val="008F5585"/>
    <w:pPr>
      <w:contextualSpacing/>
      <w:jc w:val="center"/>
    </w:pPr>
    <w:rPr>
      <w:b w:val="0"/>
    </w:rPr>
  </w:style>
  <w:style w:type="character" w:customStyle="1" w:styleId="Caractredetitrederapport">
    <w:name w:val="Caractère de titre de rapport"/>
    <w:basedOn w:val="TitleChar"/>
    <w:link w:val="Titredurapport"/>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Mentionnonrsolue1">
    <w:name w:val="Mention non résolue 1"/>
    <w:basedOn w:val="DefaultParagraphFont"/>
    <w:uiPriority w:val="99"/>
    <w:semiHidden/>
    <w:unhideWhenUsed/>
    <w:rsid w:val="001B0F06"/>
    <w:rPr>
      <w:color w:val="595959" w:themeColor="text1" w:themeTint="A6"/>
      <w:shd w:val="clear" w:color="auto" w:fill="E1DFDD"/>
    </w:rPr>
  </w:style>
  <w:style w:type="paragraph" w:styleId="TOC1">
    <w:name w:val="toc 1"/>
    <w:basedOn w:val="Normal"/>
    <w:next w:val="Normal"/>
    <w:autoRedefine/>
    <w:uiPriority w:val="39"/>
    <w:unhideWhenUsed/>
    <w:rsid w:val="00D80E6F"/>
    <w:pPr>
      <w:spacing w:after="100"/>
    </w:pPr>
  </w:style>
  <w:style w:type="paragraph" w:styleId="TOC2">
    <w:name w:val="toc 2"/>
    <w:basedOn w:val="Normal"/>
    <w:next w:val="Normal"/>
    <w:autoRedefine/>
    <w:uiPriority w:val="39"/>
    <w:unhideWhenUsed/>
    <w:rsid w:val="00A21E44"/>
    <w:pPr>
      <w:spacing w:after="100"/>
      <w:ind w:left="200"/>
    </w:pPr>
  </w:style>
  <w:style w:type="paragraph" w:styleId="TOC3">
    <w:name w:val="toc 3"/>
    <w:basedOn w:val="Normal"/>
    <w:next w:val="Normal"/>
    <w:autoRedefine/>
    <w:uiPriority w:val="39"/>
    <w:unhideWhenUsed/>
    <w:rsid w:val="00A21E44"/>
    <w:pPr>
      <w:spacing w:after="100"/>
      <w:ind w:left="400"/>
    </w:pPr>
  </w:style>
  <w:style w:type="character" w:styleId="UnresolvedMention">
    <w:name w:val="Unresolved Mention"/>
    <w:basedOn w:val="DefaultParagraphFont"/>
    <w:uiPriority w:val="99"/>
    <w:semiHidden/>
    <w:unhideWhenUsed/>
    <w:rsid w:val="00727D00"/>
    <w:rPr>
      <w:color w:val="605E5C"/>
      <w:shd w:val="clear" w:color="auto" w:fill="E1DFDD"/>
    </w:rPr>
  </w:style>
  <w:style w:type="table" w:styleId="ListTable6Colorful-Accent1">
    <w:name w:val="List Table 6 Colorful Accent 1"/>
    <w:basedOn w:val="TableNormal"/>
    <w:uiPriority w:val="51"/>
    <w:rsid w:val="007B4400"/>
    <w:pPr>
      <w:spacing w:after="0" w:line="240" w:lineRule="auto"/>
    </w:pPr>
    <w:rPr>
      <w:color w:val="2F1543" w:themeColor="accent1" w:themeShade="BF"/>
    </w:rPr>
    <w:tblPr>
      <w:tblStyleRowBandSize w:val="1"/>
      <w:tblStyleColBandSize w:val="1"/>
      <w:tblBorders>
        <w:top w:val="single" w:sz="4" w:space="0" w:color="3F1D5A" w:themeColor="accent1"/>
        <w:bottom w:val="single" w:sz="4" w:space="0" w:color="3F1D5A" w:themeColor="accent1"/>
      </w:tblBorders>
    </w:tblPr>
    <w:tblStylePr w:type="firstRow">
      <w:rPr>
        <w:b/>
        <w:bCs/>
      </w:rPr>
      <w:tblPr/>
      <w:tcPr>
        <w:tcBorders>
          <w:bottom w:val="single" w:sz="4" w:space="0" w:color="3F1D5A" w:themeColor="accent1"/>
        </w:tcBorders>
      </w:tcPr>
    </w:tblStylePr>
    <w:tblStylePr w:type="lastRow">
      <w:rPr>
        <w:b/>
        <w:bCs/>
      </w:rPr>
      <w:tblPr/>
      <w:tcPr>
        <w:tcBorders>
          <w:top w:val="double" w:sz="4" w:space="0" w:color="3F1D5A" w:themeColor="accent1"/>
        </w:tcBorders>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table" w:styleId="ListTable7Colorful-Accent1">
    <w:name w:val="List Table 7 Colorful Accent 1"/>
    <w:basedOn w:val="TableNormal"/>
    <w:uiPriority w:val="52"/>
    <w:rsid w:val="007B4400"/>
    <w:pPr>
      <w:spacing w:after="0" w:line="240" w:lineRule="auto"/>
    </w:pPr>
    <w:rPr>
      <w:color w:val="2F154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F1D5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F1D5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F1D5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F1D5A" w:themeColor="accent1"/>
        </w:tcBorders>
        <w:shd w:val="clear" w:color="auto" w:fill="FFFFFF" w:themeFill="background1"/>
      </w:tcPr>
    </w:tblStylePr>
    <w:tblStylePr w:type="band1Vert">
      <w:tblPr/>
      <w:tcPr>
        <w:shd w:val="clear" w:color="auto" w:fill="DAC3EC" w:themeFill="accent1" w:themeFillTint="33"/>
      </w:tcPr>
    </w:tblStylePr>
    <w:tblStylePr w:type="band1Horz">
      <w:tblPr/>
      <w:tcPr>
        <w:shd w:val="clear" w:color="auto" w:fill="DAC3E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2-Accent1">
    <w:name w:val="List Table 2 Accent 1"/>
    <w:basedOn w:val="TableNormal"/>
    <w:uiPriority w:val="47"/>
    <w:rsid w:val="007B4400"/>
    <w:pPr>
      <w:spacing w:after="0" w:line="240" w:lineRule="auto"/>
    </w:pPr>
    <w:tblPr>
      <w:tblStyleRowBandSize w:val="1"/>
      <w:tblStyleColBandSize w:val="1"/>
      <w:tblBorders>
        <w:top w:val="single" w:sz="4" w:space="0" w:color="904DC5" w:themeColor="accent1" w:themeTint="99"/>
        <w:bottom w:val="single" w:sz="4" w:space="0" w:color="904DC5" w:themeColor="accent1" w:themeTint="99"/>
        <w:insideH w:val="single" w:sz="4" w:space="0" w:color="904DC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table" w:styleId="GridTable2-Accent1">
    <w:name w:val="Grid Table 2 Accent 1"/>
    <w:basedOn w:val="TableNormal"/>
    <w:uiPriority w:val="47"/>
    <w:rsid w:val="007B4400"/>
    <w:pPr>
      <w:spacing w:after="0" w:line="240" w:lineRule="auto"/>
    </w:pPr>
    <w:tblPr>
      <w:tblStyleRowBandSize w:val="1"/>
      <w:tblStyleColBandSize w:val="1"/>
      <w:tblBorders>
        <w:top w:val="single" w:sz="2" w:space="0" w:color="904DC5" w:themeColor="accent1" w:themeTint="99"/>
        <w:bottom w:val="single" w:sz="2" w:space="0" w:color="904DC5" w:themeColor="accent1" w:themeTint="99"/>
        <w:insideH w:val="single" w:sz="2" w:space="0" w:color="904DC5" w:themeColor="accent1" w:themeTint="99"/>
        <w:insideV w:val="single" w:sz="2" w:space="0" w:color="904DC5" w:themeColor="accent1" w:themeTint="99"/>
      </w:tblBorders>
    </w:tblPr>
    <w:tblStylePr w:type="firstRow">
      <w:rPr>
        <w:b/>
        <w:bCs/>
      </w:rPr>
      <w:tblPr/>
      <w:tcPr>
        <w:tcBorders>
          <w:top w:val="nil"/>
          <w:bottom w:val="single" w:sz="12" w:space="0" w:color="904DC5" w:themeColor="accent1" w:themeTint="99"/>
          <w:insideH w:val="nil"/>
          <w:insideV w:val="nil"/>
        </w:tcBorders>
        <w:shd w:val="clear" w:color="auto" w:fill="FFFFFF" w:themeFill="background1"/>
      </w:tcPr>
    </w:tblStylePr>
    <w:tblStylePr w:type="lastRow">
      <w:rPr>
        <w:b/>
        <w:bCs/>
      </w:rPr>
      <w:tblPr/>
      <w:tcPr>
        <w:tcBorders>
          <w:top w:val="double" w:sz="2" w:space="0" w:color="904D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3EC" w:themeFill="accent1" w:themeFillTint="33"/>
      </w:tcPr>
    </w:tblStylePr>
    <w:tblStylePr w:type="band1Horz">
      <w:tblPr/>
      <w:tcPr>
        <w:shd w:val="clear" w:color="auto" w:fill="DAC3EC" w:themeFill="accent1" w:themeFillTint="33"/>
      </w:tcPr>
    </w:tblStylePr>
  </w:style>
  <w:style w:type="paragraph" w:styleId="FootnoteText">
    <w:name w:val="footnote text"/>
    <w:basedOn w:val="Normal"/>
    <w:link w:val="FootnoteTextChar"/>
    <w:uiPriority w:val="99"/>
    <w:semiHidden/>
    <w:unhideWhenUsed/>
    <w:rsid w:val="00CE510A"/>
    <w:pPr>
      <w:spacing w:after="0"/>
    </w:pPr>
    <w:rPr>
      <w:szCs w:val="20"/>
    </w:rPr>
  </w:style>
  <w:style w:type="character" w:customStyle="1" w:styleId="FootnoteTextChar">
    <w:name w:val="Footnote Text Char"/>
    <w:basedOn w:val="DefaultParagraphFont"/>
    <w:link w:val="FootnoteText"/>
    <w:uiPriority w:val="99"/>
    <w:semiHidden/>
    <w:rsid w:val="00CE510A"/>
    <w:rPr>
      <w:sz w:val="20"/>
      <w:szCs w:val="20"/>
    </w:rPr>
  </w:style>
  <w:style w:type="character" w:styleId="FootnoteReference">
    <w:name w:val="footnote reference"/>
    <w:basedOn w:val="DefaultParagraphFont"/>
    <w:uiPriority w:val="99"/>
    <w:semiHidden/>
    <w:unhideWhenUsed/>
    <w:rsid w:val="00CE51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306070">
      <w:bodyDiv w:val="1"/>
      <w:marLeft w:val="0"/>
      <w:marRight w:val="0"/>
      <w:marTop w:val="0"/>
      <w:marBottom w:val="0"/>
      <w:divBdr>
        <w:top w:val="none" w:sz="0" w:space="0" w:color="auto"/>
        <w:left w:val="none" w:sz="0" w:space="0" w:color="auto"/>
        <w:bottom w:val="none" w:sz="0" w:space="0" w:color="auto"/>
        <w:right w:val="none" w:sz="0" w:space="0" w:color="auto"/>
      </w:divBdr>
      <w:divsChild>
        <w:div w:id="233900805">
          <w:marLeft w:val="0"/>
          <w:marRight w:val="0"/>
          <w:marTop w:val="0"/>
          <w:marBottom w:val="0"/>
          <w:divBdr>
            <w:top w:val="none" w:sz="0" w:space="0" w:color="auto"/>
            <w:left w:val="none" w:sz="0" w:space="0" w:color="auto"/>
            <w:bottom w:val="none" w:sz="0" w:space="0" w:color="auto"/>
            <w:right w:val="none" w:sz="0" w:space="0" w:color="auto"/>
          </w:divBdr>
          <w:divsChild>
            <w:div w:id="9534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user@ex.com" TargetMode="External"/><Relationship Id="rId18" Type="http://schemas.openxmlformats.org/officeDocument/2006/relationships/hyperlink" Target="https://symfonycasts.com/screencast/symfony3-security/encoding-user-password"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youtube.com/watch?v=g6cYQ3IXGHY&amp;ab_channel=yoandevco"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youtube.com/watch?v=V4NK5UXaiAA&amp;ab_channel=ThomasMouchelet" TargetMode="External"/><Relationship Id="rId20" Type="http://schemas.openxmlformats.org/officeDocument/2006/relationships/hyperlink" Target="https://symfony.com/doc/current/bundles/EasyAdminBundle/field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phisDgn/projetBack_blog/tree/master"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iTldiDhrFhk&amp;t=476s&amp;ab_channel=yoandev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dmin@ex.com" TargetMode="External"/><Relationship Id="rId22" Type="http://schemas.openxmlformats.org/officeDocument/2006/relationships/footer" Target="footer1.xml"/><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8" Type="http://schemas.openxmlformats.org/officeDocument/2006/relationships/image" Target="media/image16.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0.svg"/><Relationship Id="rId11" Type="http://schemas.openxmlformats.org/officeDocument/2006/relationships/image" Target="media/image6.svg"/><Relationship Id="rId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image" Target="media/image12.svg"/><Relationship Id="rId9" Type="http://schemas.openxmlformats.org/officeDocument/2006/relationships/image" Target="media/image15.png"/></Relationships>
</file>

<file path=word/_rels/header2.xml.rels><?xml version="1.0" encoding="UTF-8" standalone="yes"?>
<Relationships xmlns="http://schemas.openxmlformats.org/package/2006/relationships"><Relationship Id="rId8" Type="http://schemas.openxmlformats.org/officeDocument/2006/relationships/image" Target="media/image12.svg"/><Relationship Id="rId3" Type="http://schemas.openxmlformats.org/officeDocument/2006/relationships/image" Target="media/image7.png"/><Relationship Id="rId7" Type="http://schemas.openxmlformats.org/officeDocument/2006/relationships/image" Target="media/image11.png"/><Relationship Id="rId12" Type="http://schemas.openxmlformats.org/officeDocument/2006/relationships/image" Target="media/image16.png"/><Relationship Id="rId2" Type="http://schemas.openxmlformats.org/officeDocument/2006/relationships/image" Target="media/image6.svg"/><Relationship Id="rId1" Type="http://schemas.openxmlformats.org/officeDocument/2006/relationships/image" Target="media/image5.png"/><Relationship Id="rId6" Type="http://schemas.openxmlformats.org/officeDocument/2006/relationships/image" Target="media/image10.svg"/><Relationship Id="rId11" Type="http://schemas.openxmlformats.org/officeDocument/2006/relationships/image" Target="media/image15.pn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svg"/><Relationship Id="rId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tilisateur\AppData\Roaming\Microsoft\Templates\Rapport%20(conception%20Cad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F9A7D7D6B64B37A76BC035F9315773"/>
        <w:category>
          <w:name w:val="Général"/>
          <w:gallery w:val="placeholder"/>
        </w:category>
        <w:types>
          <w:type w:val="bbPlcHdr"/>
        </w:types>
        <w:behaviors>
          <w:behavior w:val="content"/>
        </w:behaviors>
        <w:guid w:val="{D40BF2C9-CC3D-4F01-8233-506FBC4531E8}"/>
      </w:docPartPr>
      <w:docPartBody>
        <w:p w:rsidR="00B57376" w:rsidRDefault="00361949">
          <w:pPr>
            <w:pStyle w:val="25F9A7D7D6B64B37A76BC035F9315773"/>
          </w:pPr>
          <w:r w:rsidRPr="008A25CD">
            <w:rPr>
              <w:b/>
              <w:sz w:val="60"/>
              <w:szCs w:val="60"/>
              <w:lang w:bidi="fr-FR"/>
            </w:rPr>
            <w:t>Tapez le titre du document</w:t>
          </w:r>
        </w:p>
      </w:docPartBody>
    </w:docPart>
    <w:docPart>
      <w:docPartPr>
        <w:name w:val="C66C74A5B22B4FF18F5A21C1D1EC742E"/>
        <w:category>
          <w:name w:val="Général"/>
          <w:gallery w:val="placeholder"/>
        </w:category>
        <w:types>
          <w:type w:val="bbPlcHdr"/>
        </w:types>
        <w:behaviors>
          <w:behavior w:val="content"/>
        </w:behaviors>
        <w:guid w:val="{F889D9DB-6857-4C3D-BCAD-71B34080D4C2}"/>
      </w:docPartPr>
      <w:docPartBody>
        <w:p w:rsidR="00B57376" w:rsidRDefault="00885B73" w:rsidP="00885B73">
          <w:pPr>
            <w:pStyle w:val="C66C74A5B22B4FF18F5A21C1D1EC742E"/>
          </w:pPr>
          <w:r>
            <w:rPr>
              <w:caps/>
              <w:color w:val="FFFFFF" w:themeColor="background1"/>
              <w:sz w:val="18"/>
              <w:szCs w:val="18"/>
            </w:rPr>
            <w:t>[Titre du document]</w:t>
          </w:r>
        </w:p>
      </w:docPartBody>
    </w:docPart>
    <w:docPart>
      <w:docPartPr>
        <w:name w:val="A28A8417774741388507DBFACBD2B27D"/>
        <w:category>
          <w:name w:val="Général"/>
          <w:gallery w:val="placeholder"/>
        </w:category>
        <w:types>
          <w:type w:val="bbPlcHdr"/>
        </w:types>
        <w:behaviors>
          <w:behavior w:val="content"/>
        </w:behaviors>
        <w:guid w:val="{5CEDBC47-E181-45E3-8592-5E8B11B3E8E5}"/>
      </w:docPartPr>
      <w:docPartBody>
        <w:p w:rsidR="00B57376" w:rsidRDefault="00885B73">
          <w:r w:rsidRPr="00E352E5">
            <w:rPr>
              <w:rStyle w:val="PlaceholderText"/>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73"/>
    <w:rsid w:val="00361949"/>
    <w:rsid w:val="005940E4"/>
    <w:rsid w:val="0066751E"/>
    <w:rsid w:val="0082060D"/>
    <w:rsid w:val="008346FD"/>
    <w:rsid w:val="00885B73"/>
    <w:rsid w:val="00894013"/>
    <w:rsid w:val="00B450C0"/>
    <w:rsid w:val="00B57376"/>
    <w:rsid w:val="00B927A4"/>
    <w:rsid w:val="00E230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F9A7D7D6B64B37A76BC035F9315773">
    <w:name w:val="25F9A7D7D6B64B37A76BC035F9315773"/>
  </w:style>
  <w:style w:type="paragraph" w:customStyle="1" w:styleId="C66C74A5B22B4FF18F5A21C1D1EC742E">
    <w:name w:val="C66C74A5B22B4FF18F5A21C1D1EC742E"/>
    <w:rsid w:val="00885B73"/>
  </w:style>
  <w:style w:type="character" w:styleId="PlaceholderText">
    <w:name w:val="Placeholder Text"/>
    <w:basedOn w:val="DefaultParagraphFont"/>
    <w:uiPriority w:val="99"/>
    <w:semiHidden/>
    <w:rsid w:val="00885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9CD58C-21F9-4EAD-BCB7-2B842D6F791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NOVANUM – ZA les Paluds, Chemin du Hangar d’Emilien – 13430 Eyguières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3AD4DC-2007-4395-8F1C-D4CDF1298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Template>
  <TotalTime>516</TotalTime>
  <Pages>11</Pages>
  <Words>2103</Words>
  <Characters>11568</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Présentation du blog</vt:lpstr>
      <vt:lpstr>Rapport d’activités : Module de notifications</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blog</dc:title>
  <dc:subject>Réalisé par Céline LIEUTAUD</dc:subject>
  <dc:creator>NOVANUM</dc:creator>
  <cp:lastModifiedBy>Céline LIEUTAUD</cp:lastModifiedBy>
  <cp:revision>99</cp:revision>
  <cp:lastPrinted>2021-02-26T14:46:00Z</cp:lastPrinted>
  <dcterms:created xsi:type="dcterms:W3CDTF">2021-03-02T09:44:00Z</dcterms:created>
  <dcterms:modified xsi:type="dcterms:W3CDTF">2021-04-19T09:29:00Z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